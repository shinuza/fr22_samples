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58884146" w:displacedByCustomXml="next"/>
    <w:sdt>
      <w:sdtPr>
        <w:rPr>
          <w:rFonts w:ascii="Lato" w:eastAsia="Cambria" w:hAnsi="Lato"/>
          <w:b w:val="0"/>
          <w:bCs w:val="0"/>
          <w:color w:val="auto"/>
          <w:sz w:val="20"/>
          <w:szCs w:val="22"/>
          <w:lang w:val="en-US"/>
        </w:rPr>
        <w:id w:val="-5568539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6F2E81" w14:textId="2E5E36C7" w:rsidR="006F0357" w:rsidRDefault="006F0357">
          <w:pPr>
            <w:pStyle w:val="TOCHeading"/>
          </w:pPr>
          <w:r>
            <w:t>Contents</w:t>
          </w:r>
        </w:p>
        <w:p w14:paraId="497F51F7" w14:textId="1A2D738F" w:rsidR="009055D2" w:rsidRDefault="006F0357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94142" w:history="1">
            <w:r w:rsidR="009055D2" w:rsidRPr="002B4B70">
              <w:rPr>
                <w:rStyle w:val="Hyperlink"/>
                <w:noProof/>
              </w:rPr>
              <w:t>Introduction</w:t>
            </w:r>
            <w:r w:rsidR="009055D2">
              <w:rPr>
                <w:noProof/>
                <w:webHidden/>
              </w:rPr>
              <w:tab/>
            </w:r>
            <w:r w:rsidR="009055D2">
              <w:rPr>
                <w:noProof/>
                <w:webHidden/>
              </w:rPr>
              <w:fldChar w:fldCharType="begin"/>
            </w:r>
            <w:r w:rsidR="009055D2">
              <w:rPr>
                <w:noProof/>
                <w:webHidden/>
              </w:rPr>
              <w:instrText xml:space="preserve"> PAGEREF _Toc101794142 \h </w:instrText>
            </w:r>
            <w:r w:rsidR="009055D2">
              <w:rPr>
                <w:noProof/>
                <w:webHidden/>
              </w:rPr>
            </w:r>
            <w:r w:rsidR="009055D2">
              <w:rPr>
                <w:noProof/>
                <w:webHidden/>
              </w:rPr>
              <w:fldChar w:fldCharType="separate"/>
            </w:r>
            <w:r w:rsidR="009055D2">
              <w:rPr>
                <w:noProof/>
                <w:webHidden/>
              </w:rPr>
              <w:t>2</w:t>
            </w:r>
            <w:r w:rsidR="009055D2">
              <w:rPr>
                <w:noProof/>
                <w:webHidden/>
              </w:rPr>
              <w:fldChar w:fldCharType="end"/>
            </w:r>
          </w:hyperlink>
        </w:p>
        <w:p w14:paraId="34784F5E" w14:textId="4C1DCF5C" w:rsidR="009055D2" w:rsidRDefault="009055D2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794143" w:history="1">
            <w:r w:rsidRPr="002B4B70">
              <w:rPr>
                <w:rStyle w:val="Hyperlink"/>
                <w:noProof/>
                <w:lang w:val="en-FI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8C70" w14:textId="344E55DB" w:rsidR="009055D2" w:rsidRDefault="009055D2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794144" w:history="1">
            <w:r w:rsidRPr="002B4B70">
              <w:rPr>
                <w:rStyle w:val="Hyperlink"/>
                <w:noProof/>
              </w:rPr>
              <w:t xml:space="preserve">Create the </w:t>
            </w:r>
            <w:r w:rsidRPr="002B4B70">
              <w:rPr>
                <w:rStyle w:val="Hyperlink"/>
                <w:noProof/>
                <w:lang w:val="en-FI"/>
              </w:rPr>
              <w:t xml:space="preserve">RPC </w:t>
            </w:r>
            <w:r w:rsidRPr="002B4B70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D5C82" w14:textId="4F0854B5" w:rsidR="009055D2" w:rsidRDefault="009055D2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794145" w:history="1">
            <w:r w:rsidRPr="002B4B70">
              <w:rPr>
                <w:rStyle w:val="Hyperlink"/>
                <w:noProof/>
                <w:lang w:val="en-FI"/>
              </w:rPr>
              <w:t>Add the NidRPC NuGet to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CD6D" w14:textId="0E0AAE89" w:rsidR="009055D2" w:rsidRDefault="009055D2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794146" w:history="1">
            <w:r w:rsidRPr="002B4B70">
              <w:rPr>
                <w:rStyle w:val="Hyperlink"/>
                <w:noProof/>
                <w:lang w:val="en-FI"/>
              </w:rPr>
              <w:t>Device 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FC582" w14:textId="605C3873" w:rsidR="009055D2" w:rsidRDefault="009055D2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794147" w:history="1">
            <w:r w:rsidRPr="002B4B70">
              <w:rPr>
                <w:rStyle w:val="Hyperlink"/>
                <w:noProof/>
                <w:lang w:val="en-FI"/>
              </w:rPr>
              <w:t>Finding RPC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8F042" w14:textId="22B8A4F9" w:rsidR="009055D2" w:rsidRDefault="009055D2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794148" w:history="1">
            <w:r w:rsidRPr="002B4B70">
              <w:rPr>
                <w:rStyle w:val="Hyperlink"/>
                <w:noProof/>
                <w:lang w:val="en-FI"/>
              </w:rPr>
              <w:t>Making an RPC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5DA42" w14:textId="6A7FE0C6" w:rsidR="009055D2" w:rsidRDefault="009055D2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1794149" w:history="1">
            <w:r w:rsidRPr="002B4B70">
              <w:rPr>
                <w:rStyle w:val="Hyperlink"/>
                <w:noProof/>
                <w:lang w:val="en-FI"/>
              </w:rPr>
              <w:t>Create and install the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_Toc101794149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B614" w14:textId="2402FE5B" w:rsidR="002C59C3" w:rsidRDefault="006F0357" w:rsidP="002C59C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D2DB46" w14:textId="00B27D8A" w:rsidR="00020746" w:rsidRPr="002C59C3" w:rsidRDefault="00020746" w:rsidP="002C59C3">
      <w:r>
        <w:br w:type="page"/>
      </w:r>
    </w:p>
    <w:p w14:paraId="654E2A58" w14:textId="41000529" w:rsidR="001510A5" w:rsidRDefault="001510A5" w:rsidP="005808A8">
      <w:pPr>
        <w:pStyle w:val="Heading1"/>
      </w:pPr>
      <w:bookmarkStart w:id="1" w:name="_Toc101794142"/>
      <w:r>
        <w:lastRenderedPageBreak/>
        <w:t>Introduction</w:t>
      </w:r>
      <w:bookmarkEnd w:id="1"/>
    </w:p>
    <w:p w14:paraId="2C2B430B" w14:textId="2A133B11" w:rsidR="001510A5" w:rsidRDefault="001510A5" w:rsidP="001510A5">
      <w:pPr>
        <w:rPr>
          <w:lang w:val="en-FI"/>
        </w:rPr>
      </w:pPr>
      <w:r>
        <w:rPr>
          <w:lang w:val="en-FI"/>
        </w:rPr>
        <w:t>This</w:t>
      </w:r>
      <w:r w:rsidR="003030EB">
        <w:rPr>
          <w:lang w:val="en-FI"/>
        </w:rPr>
        <w:t xml:space="preserve"> document describes how to create the FR22 </w:t>
      </w:r>
      <w:r w:rsidR="00F02EFC">
        <w:rPr>
          <w:lang w:val="en-FI"/>
        </w:rPr>
        <w:t xml:space="preserve">RPC </w:t>
      </w:r>
      <w:r w:rsidR="00531FB2">
        <w:rPr>
          <w:lang w:val="en-FI"/>
        </w:rPr>
        <w:t xml:space="preserve">demo sample </w:t>
      </w:r>
      <w:r w:rsidR="003030EB">
        <w:rPr>
          <w:lang w:val="en-FI"/>
        </w:rPr>
        <w:t>application</w:t>
      </w:r>
      <w:r w:rsidR="00CA7084">
        <w:rPr>
          <w:lang w:val="en-FI"/>
        </w:rPr>
        <w:t xml:space="preserve"> in C#</w:t>
      </w:r>
      <w:r w:rsidR="003030EB">
        <w:rPr>
          <w:lang w:val="en-FI"/>
        </w:rPr>
        <w:t xml:space="preserve">. The source code for the sample can be found at </w:t>
      </w:r>
      <w:hyperlink r:id="rId11" w:history="1">
        <w:r w:rsidR="00377E11">
          <w:rPr>
            <w:rStyle w:val="Hyperlink"/>
            <w:lang w:val="en-FI"/>
          </w:rPr>
          <w:t>https://github.com/NordicID/fr22_samples/tree/master/2. RPC demo</w:t>
        </w:r>
      </w:hyperlink>
      <w:r w:rsidR="003030EB">
        <w:rPr>
          <w:lang w:val="en-FI"/>
        </w:rPr>
        <w:t>.</w:t>
      </w:r>
    </w:p>
    <w:p w14:paraId="1250D7E8" w14:textId="4D81A4DE" w:rsidR="007E061F" w:rsidRPr="007E061F" w:rsidRDefault="007E061F" w:rsidP="001510A5">
      <w:pPr>
        <w:rPr>
          <w:lang w:val="en-FI"/>
        </w:rPr>
      </w:pPr>
      <w:r>
        <w:rPr>
          <w:lang w:val="en-FI"/>
        </w:rPr>
        <w:t>The RPC demo sample application creates an RPC instance and uses it to</w:t>
      </w:r>
      <w:r w:rsidR="0085544B">
        <w:rPr>
          <w:lang w:val="en-FI"/>
        </w:rPr>
        <w:t xml:space="preserve"> get the </w:t>
      </w:r>
      <w:r>
        <w:rPr>
          <w:lang w:val="en-FI"/>
        </w:rPr>
        <w:t xml:space="preserve">current </w:t>
      </w:r>
      <w:r w:rsidR="0085544B">
        <w:rPr>
          <w:lang w:val="en-FI"/>
        </w:rPr>
        <w:t xml:space="preserve">firmware version and prints it </w:t>
      </w:r>
      <w:r>
        <w:rPr>
          <w:lang w:val="en-FI"/>
        </w:rPr>
        <w:t>to the application log.</w:t>
      </w:r>
    </w:p>
    <w:p w14:paraId="062F7D74" w14:textId="64092CAC" w:rsidR="00A202E1" w:rsidRDefault="00D61995" w:rsidP="00A202E1">
      <w:pPr>
        <w:pStyle w:val="Heading2"/>
        <w:rPr>
          <w:lang w:val="en-FI"/>
        </w:rPr>
      </w:pPr>
      <w:bookmarkStart w:id="2" w:name="_Toc101794143"/>
      <w:r>
        <w:rPr>
          <w:lang w:val="en-FI"/>
        </w:rPr>
        <w:t>P</w:t>
      </w:r>
      <w:r w:rsidRPr="00D61995">
        <w:rPr>
          <w:lang w:val="en-FI"/>
        </w:rPr>
        <w:t>rerequisite</w:t>
      </w:r>
      <w:r>
        <w:rPr>
          <w:lang w:val="en-FI"/>
        </w:rPr>
        <w:t>s</w:t>
      </w:r>
      <w:bookmarkEnd w:id="2"/>
    </w:p>
    <w:p w14:paraId="4F03A3A1" w14:textId="1AEA2CB1" w:rsidR="00D61995" w:rsidRDefault="00D61995" w:rsidP="00D61995">
      <w:pPr>
        <w:pStyle w:val="ParagraphNID"/>
        <w:numPr>
          <w:ilvl w:val="0"/>
          <w:numId w:val="30"/>
        </w:numPr>
        <w:rPr>
          <w:lang w:val="en-FI"/>
        </w:rPr>
      </w:pPr>
      <w:r>
        <w:rPr>
          <w:lang w:val="en-FI"/>
        </w:rPr>
        <w:t xml:space="preserve">FR22 device with </w:t>
      </w:r>
      <w:r w:rsidR="004D6C69">
        <w:rPr>
          <w:lang w:val="en-FI"/>
        </w:rPr>
        <w:t>OS</w:t>
      </w:r>
      <w:r>
        <w:rPr>
          <w:lang w:val="en-FI"/>
        </w:rPr>
        <w:t xml:space="preserve"> version 0.8.0</w:t>
      </w:r>
      <w:r w:rsidR="00057DB1">
        <w:rPr>
          <w:lang w:val="en-FI"/>
        </w:rPr>
        <w:t xml:space="preserve"> or later</w:t>
      </w:r>
    </w:p>
    <w:p w14:paraId="6937B019" w14:textId="6F5AD012" w:rsidR="00D61995" w:rsidRDefault="00D61995" w:rsidP="00DE024B">
      <w:pPr>
        <w:pStyle w:val="ParagraphNID"/>
        <w:numPr>
          <w:ilvl w:val="0"/>
          <w:numId w:val="30"/>
        </w:numPr>
        <w:jc w:val="left"/>
        <w:rPr>
          <w:lang w:val="en-FI"/>
        </w:rPr>
      </w:pPr>
      <w:proofErr w:type="spellStart"/>
      <w:r>
        <w:rPr>
          <w:lang w:val="en-FI"/>
        </w:rPr>
        <w:t>fr_appsigntool</w:t>
      </w:r>
      <w:proofErr w:type="spellEnd"/>
      <w:r>
        <w:rPr>
          <w:lang w:val="en-FI"/>
        </w:rPr>
        <w:t xml:space="preserve"> files from fr22_appsigntool directory in</w:t>
      </w:r>
      <w:r w:rsidR="00DE024B">
        <w:rPr>
          <w:lang w:val="en-FI"/>
        </w:rPr>
        <w:t xml:space="preserve"> </w:t>
      </w:r>
      <w:hyperlink r:id="rId12" w:history="1">
        <w:r w:rsidR="00DE024B" w:rsidRPr="00B07B3A">
          <w:rPr>
            <w:rStyle w:val="Hyperlink"/>
            <w:lang w:val="en-FI"/>
          </w:rPr>
          <w:t>https://github.com/NordicID/fr22_samples/</w:t>
        </w:r>
      </w:hyperlink>
      <w:r w:rsidR="00DE024B">
        <w:rPr>
          <w:lang w:val="en-FI"/>
        </w:rPr>
        <w:t xml:space="preserve"> (requires .NET Core 3.1)</w:t>
      </w:r>
    </w:p>
    <w:p w14:paraId="09ED2B4B" w14:textId="597992C0" w:rsidR="00DE024B" w:rsidRDefault="00DE024B" w:rsidP="00DE024B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>Visual Studio 2019/2022</w:t>
      </w:r>
      <w:r w:rsidR="00114426">
        <w:rPr>
          <w:lang w:val="en-FI"/>
        </w:rPr>
        <w:t xml:space="preserve"> </w:t>
      </w:r>
      <w:r w:rsidR="00FD34B3">
        <w:rPr>
          <w:lang w:val="en-FI"/>
        </w:rPr>
        <w:t xml:space="preserve">with C# support </w:t>
      </w:r>
      <w:r w:rsidR="00114426">
        <w:rPr>
          <w:lang w:val="en-FI"/>
        </w:rPr>
        <w:t>installed</w:t>
      </w:r>
    </w:p>
    <w:p w14:paraId="2C3C1E1F" w14:textId="348D8D67" w:rsidR="00954C86" w:rsidRDefault="00134A20" w:rsidP="00954C86">
      <w:pPr>
        <w:pStyle w:val="ParagraphNID"/>
        <w:numPr>
          <w:ilvl w:val="1"/>
          <w:numId w:val="30"/>
        </w:numPr>
        <w:jc w:val="left"/>
        <w:rPr>
          <w:lang w:val="en-FI"/>
        </w:rPr>
      </w:pPr>
      <w:r>
        <w:rPr>
          <w:lang w:val="en-FI"/>
        </w:rPr>
        <w:t xml:space="preserve">It’s </w:t>
      </w:r>
      <w:r w:rsidR="00954C86">
        <w:rPr>
          <w:lang w:val="en-FI"/>
        </w:rPr>
        <w:t xml:space="preserve">possible to use </w:t>
      </w:r>
      <w:r w:rsidR="006D40FD">
        <w:rPr>
          <w:lang w:val="en-FI"/>
        </w:rPr>
        <w:t xml:space="preserve">VS </w:t>
      </w:r>
      <w:r w:rsidR="00954C86">
        <w:rPr>
          <w:lang w:val="en-FI"/>
        </w:rPr>
        <w:t xml:space="preserve">Code or the dotnet tool, </w:t>
      </w:r>
      <w:r w:rsidR="00FA267F">
        <w:rPr>
          <w:lang w:val="en-FI"/>
        </w:rPr>
        <w:t xml:space="preserve">but </w:t>
      </w:r>
      <w:r w:rsidR="00954C86">
        <w:rPr>
          <w:lang w:val="en-FI"/>
        </w:rPr>
        <w:t xml:space="preserve">this guide </w:t>
      </w:r>
      <w:r w:rsidR="004F2BB8">
        <w:rPr>
          <w:lang w:val="en-FI"/>
        </w:rPr>
        <w:t>assumes Visual Studio</w:t>
      </w:r>
      <w:r w:rsidR="005E162B">
        <w:rPr>
          <w:lang w:val="en-FI"/>
        </w:rPr>
        <w:t xml:space="preserve"> is used.</w:t>
      </w:r>
    </w:p>
    <w:p w14:paraId="0126400E" w14:textId="6E56BD9E" w:rsidR="001D7244" w:rsidRPr="001D7244" w:rsidRDefault="001D7244" w:rsidP="001D7244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 xml:space="preserve">Knowledge of how the Hello World sample described in </w:t>
      </w:r>
      <w:r w:rsidRPr="00CA61A3">
        <w:rPr>
          <w:lang w:val="en-FI"/>
        </w:rPr>
        <w:t>1. FR22 Hello World.docx</w:t>
      </w:r>
      <w:r>
        <w:rPr>
          <w:lang w:val="en-FI"/>
        </w:rPr>
        <w:t xml:space="preserve"> works</w:t>
      </w:r>
    </w:p>
    <w:p w14:paraId="122CE1DF" w14:textId="20BF6C1C" w:rsidR="006F0357" w:rsidRPr="001510A5" w:rsidRDefault="006F0357" w:rsidP="005808A8">
      <w:pPr>
        <w:pStyle w:val="Heading1"/>
      </w:pPr>
      <w:bookmarkStart w:id="3" w:name="_Toc101794144"/>
      <w:r>
        <w:t>Create</w:t>
      </w:r>
      <w:r w:rsidR="001510A5">
        <w:t xml:space="preserve"> </w:t>
      </w:r>
      <w:r w:rsidR="003030EB" w:rsidRPr="00EE0A45">
        <w:t>the</w:t>
      </w:r>
      <w:r w:rsidR="003030EB">
        <w:t xml:space="preserve"> </w:t>
      </w:r>
      <w:r w:rsidR="00F02EFC">
        <w:rPr>
          <w:lang w:val="en-FI"/>
        </w:rPr>
        <w:t xml:space="preserve">RPC </w:t>
      </w:r>
      <w:r w:rsidR="001510A5">
        <w:t>project</w:t>
      </w:r>
      <w:bookmarkEnd w:id="3"/>
    </w:p>
    <w:p w14:paraId="561A52B0" w14:textId="730E5855" w:rsidR="00F02EFC" w:rsidRPr="00CA61A3" w:rsidRDefault="00F02EFC" w:rsidP="00B908F1">
      <w:pPr>
        <w:rPr>
          <w:lang w:val="en-FI"/>
        </w:rPr>
      </w:pPr>
      <w:r>
        <w:rPr>
          <w:lang w:val="en-FI"/>
        </w:rPr>
        <w:t>Create a new RPC demo</w:t>
      </w:r>
      <w:r w:rsidR="00CA61A3">
        <w:rPr>
          <w:lang w:val="en-FI"/>
        </w:rPr>
        <w:t xml:space="preserve"> project in a similar manner as </w:t>
      </w:r>
      <w:r w:rsidR="002277BB">
        <w:rPr>
          <w:lang w:val="en-FI"/>
        </w:rPr>
        <w:t xml:space="preserve">the </w:t>
      </w:r>
      <w:r w:rsidR="00CA61A3" w:rsidRPr="00CA61A3">
        <w:rPr>
          <w:lang w:val="en-FI"/>
        </w:rPr>
        <w:t>Hello World</w:t>
      </w:r>
      <w:r w:rsidR="002277BB">
        <w:rPr>
          <w:lang w:val="en-FI"/>
        </w:rPr>
        <w:t xml:space="preserve"> sample was created</w:t>
      </w:r>
      <w:r w:rsidR="00CA61A3">
        <w:rPr>
          <w:lang w:val="en-FI"/>
        </w:rPr>
        <w:t>.</w:t>
      </w:r>
    </w:p>
    <w:p w14:paraId="418A96BD" w14:textId="3DD0A2A2" w:rsidR="00CA61A3" w:rsidRDefault="00CA61A3" w:rsidP="00CA61A3">
      <w:pPr>
        <w:pStyle w:val="Heading1"/>
        <w:rPr>
          <w:lang w:val="en-FI"/>
        </w:rPr>
      </w:pPr>
      <w:bookmarkStart w:id="4" w:name="_Toc101794145"/>
      <w:r>
        <w:rPr>
          <w:lang w:val="en-FI"/>
        </w:rPr>
        <w:t xml:space="preserve">Add the NidRPC </w:t>
      </w:r>
      <w:r w:rsidR="00780541">
        <w:rPr>
          <w:lang w:val="en-FI"/>
        </w:rPr>
        <w:t>NuGet</w:t>
      </w:r>
      <w:r w:rsidR="005975D8">
        <w:rPr>
          <w:lang w:val="en-FI"/>
        </w:rPr>
        <w:t xml:space="preserve"> to the project</w:t>
      </w:r>
      <w:bookmarkEnd w:id="4"/>
    </w:p>
    <w:p w14:paraId="41B7A1CB" w14:textId="35B43F75" w:rsidR="00697E6A" w:rsidRDefault="005975D8" w:rsidP="005975D8">
      <w:pPr>
        <w:rPr>
          <w:lang w:val="en-FI"/>
        </w:rPr>
      </w:pPr>
      <w:proofErr w:type="spellStart"/>
      <w:r>
        <w:rPr>
          <w:lang w:val="en-FI"/>
        </w:rPr>
        <w:t>NidR</w:t>
      </w:r>
      <w:r w:rsidR="00A60E9C">
        <w:rPr>
          <w:lang w:val="en-FI"/>
        </w:rPr>
        <w:t>pc</w:t>
      </w:r>
      <w:proofErr w:type="spellEnd"/>
      <w:r w:rsidR="00811877">
        <w:rPr>
          <w:lang w:val="en-FI"/>
        </w:rPr>
        <w:t xml:space="preserve"> is a C# library available as a NuGet</w:t>
      </w:r>
      <w:r w:rsidR="00D119B5">
        <w:rPr>
          <w:lang w:val="en-FI"/>
        </w:rPr>
        <w:t xml:space="preserve"> package</w:t>
      </w:r>
      <w:r w:rsidR="00780541">
        <w:rPr>
          <w:lang w:val="en-FI"/>
        </w:rPr>
        <w:t xml:space="preserve">. </w:t>
      </w:r>
      <w:proofErr w:type="spellStart"/>
      <w:r w:rsidR="00780541">
        <w:rPr>
          <w:lang w:val="en-FI"/>
        </w:rPr>
        <w:t>NidR</w:t>
      </w:r>
      <w:r w:rsidR="00B72188">
        <w:rPr>
          <w:lang w:val="en-FI"/>
        </w:rPr>
        <w:t>pc</w:t>
      </w:r>
      <w:proofErr w:type="spellEnd"/>
      <w:r w:rsidR="00811877">
        <w:rPr>
          <w:lang w:val="en-FI"/>
        </w:rPr>
        <w:t xml:space="preserve"> implemen</w:t>
      </w:r>
      <w:r w:rsidR="00780541">
        <w:rPr>
          <w:lang w:val="en-FI"/>
        </w:rPr>
        <w:t>ts</w:t>
      </w:r>
      <w:r w:rsidR="00811877">
        <w:rPr>
          <w:lang w:val="en-FI"/>
        </w:rPr>
        <w:t xml:space="preserve"> the MQTT based </w:t>
      </w:r>
      <w:r w:rsidR="00EE4F78">
        <w:rPr>
          <w:lang w:val="en-FI"/>
        </w:rPr>
        <w:t xml:space="preserve">request/response </w:t>
      </w:r>
      <w:r w:rsidR="00811877">
        <w:rPr>
          <w:lang w:val="en-FI"/>
        </w:rPr>
        <w:t xml:space="preserve">RPC protocol used internally on the FR22. It is available on nuget.org </w:t>
      </w:r>
      <w:r w:rsidR="00285ED1">
        <w:rPr>
          <w:lang w:val="en-FI"/>
        </w:rPr>
        <w:t xml:space="preserve">at </w:t>
      </w:r>
      <w:hyperlink r:id="rId13" w:history="1">
        <w:r w:rsidR="00285ED1" w:rsidRPr="003D471E">
          <w:rPr>
            <w:rStyle w:val="Hyperlink"/>
            <w:lang w:val="en-FI"/>
          </w:rPr>
          <w:t>https://www.nuget.org/packages/NidRpc/</w:t>
        </w:r>
      </w:hyperlink>
      <w:r w:rsidR="00285ED1">
        <w:rPr>
          <w:lang w:val="en-FI"/>
        </w:rPr>
        <w:t>. Install it to the project by</w:t>
      </w:r>
      <w:r w:rsidR="00697E6A">
        <w:rPr>
          <w:lang w:val="en-FI"/>
        </w:rPr>
        <w:t>:</w:t>
      </w:r>
    </w:p>
    <w:p w14:paraId="537D3893" w14:textId="391453F1" w:rsidR="00285ED1" w:rsidRDefault="00697E6A" w:rsidP="00697E6A">
      <w:pPr>
        <w:pStyle w:val="ListParagraph"/>
        <w:numPr>
          <w:ilvl w:val="0"/>
          <w:numId w:val="31"/>
        </w:numPr>
        <w:rPr>
          <w:lang w:val="en-FI"/>
        </w:rPr>
      </w:pPr>
      <w:r>
        <w:rPr>
          <w:lang w:val="en-FI"/>
        </w:rPr>
        <w:t>O</w:t>
      </w:r>
      <w:r w:rsidR="00285ED1" w:rsidRPr="00697E6A">
        <w:rPr>
          <w:lang w:val="en-FI"/>
        </w:rPr>
        <w:t>pening the NuGet package manager</w:t>
      </w:r>
      <w:r w:rsidR="000A321B" w:rsidRPr="00697E6A">
        <w:rPr>
          <w:lang w:val="en-FI"/>
        </w:rPr>
        <w:t xml:space="preserve"> (in the Solution explorer, right click on either the project name or </w:t>
      </w:r>
      <w:r w:rsidR="000A321B" w:rsidRPr="00697E6A">
        <w:rPr>
          <w:i/>
          <w:iCs/>
          <w:lang w:val="en-FI"/>
        </w:rPr>
        <w:t>References</w:t>
      </w:r>
      <w:r w:rsidR="000A321B" w:rsidRPr="00697E6A">
        <w:rPr>
          <w:lang w:val="en-FI"/>
        </w:rPr>
        <w:t xml:space="preserve"> and select </w:t>
      </w:r>
      <w:r w:rsidR="000A321B" w:rsidRPr="00697E6A">
        <w:rPr>
          <w:i/>
          <w:iCs/>
          <w:lang w:val="en-FI"/>
        </w:rPr>
        <w:t>Manage NuGet Packages</w:t>
      </w:r>
      <w:r w:rsidR="000A321B" w:rsidRPr="00697E6A">
        <w:rPr>
          <w:lang w:val="en-FI"/>
        </w:rPr>
        <w:t>)</w:t>
      </w:r>
    </w:p>
    <w:p w14:paraId="57F88EA2" w14:textId="0DF81A7B" w:rsidR="0072097C" w:rsidRDefault="00697E6A" w:rsidP="00BF636B">
      <w:pPr>
        <w:pStyle w:val="ListParagraph"/>
        <w:numPr>
          <w:ilvl w:val="0"/>
          <w:numId w:val="31"/>
        </w:numPr>
        <w:rPr>
          <w:noProof/>
        </w:rPr>
      </w:pPr>
      <w:r w:rsidRPr="007F2A71">
        <w:rPr>
          <w:lang w:val="en-FI"/>
        </w:rPr>
        <w:t xml:space="preserve">Select the browse tab and search for </w:t>
      </w:r>
      <w:proofErr w:type="spellStart"/>
      <w:r w:rsidRPr="007F2A71">
        <w:rPr>
          <w:lang w:val="en-FI"/>
        </w:rPr>
        <w:t>nidrpc</w:t>
      </w:r>
      <w:proofErr w:type="spellEnd"/>
      <w:r w:rsidRPr="007F2A71">
        <w:rPr>
          <w:lang w:val="en-FI"/>
        </w:rPr>
        <w:t xml:space="preserve"> (making sure nuget.org is the selected package source)</w:t>
      </w:r>
    </w:p>
    <w:p w14:paraId="183026D4" w14:textId="0C4541C3" w:rsidR="0072097C" w:rsidRDefault="0072097C" w:rsidP="0072097C">
      <w:pPr>
        <w:pStyle w:val="ListParagraph"/>
        <w:rPr>
          <w:lang w:val="en-FI"/>
        </w:rPr>
      </w:pPr>
      <w:r>
        <w:rPr>
          <w:noProof/>
        </w:rPr>
        <w:drawing>
          <wp:inline distT="0" distB="0" distL="0" distR="0" wp14:anchorId="3FDAB1FE" wp14:editId="5B6CC331">
            <wp:extent cx="5724525" cy="1761392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 rotWithShape="1">
                    <a:blip r:embed="rId14"/>
                    <a:srcRect l="21163" t="9231" r="25743" b="61758"/>
                    <a:stretch/>
                  </pic:blipFill>
                  <pic:spPr bwMode="auto">
                    <a:xfrm>
                      <a:off x="0" y="0"/>
                      <a:ext cx="5736784" cy="1765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6DCDC" w14:textId="76892795" w:rsidR="0072097C" w:rsidRPr="00697E6A" w:rsidRDefault="0072097C" w:rsidP="0072097C">
      <w:pPr>
        <w:pStyle w:val="ListParagraph"/>
        <w:rPr>
          <w:lang w:val="en-FI"/>
        </w:rPr>
      </w:pPr>
    </w:p>
    <w:p w14:paraId="18B39515" w14:textId="05ABA000" w:rsidR="00697E6A" w:rsidRPr="00272B11" w:rsidRDefault="00272B11" w:rsidP="00272B11">
      <w:pPr>
        <w:pStyle w:val="ListParagraph"/>
        <w:numPr>
          <w:ilvl w:val="0"/>
          <w:numId w:val="31"/>
        </w:numPr>
        <w:rPr>
          <w:lang w:val="en-FI"/>
        </w:rPr>
      </w:pPr>
      <w:r>
        <w:rPr>
          <w:lang w:val="en-FI"/>
        </w:rPr>
        <w:t xml:space="preserve">Select the </w:t>
      </w:r>
      <w:proofErr w:type="spellStart"/>
      <w:r>
        <w:rPr>
          <w:lang w:val="en-FI"/>
        </w:rPr>
        <w:t>NidRPC</w:t>
      </w:r>
      <w:proofErr w:type="spellEnd"/>
      <w:r>
        <w:rPr>
          <w:lang w:val="en-FI"/>
        </w:rPr>
        <w:t xml:space="preserve"> entry and press </w:t>
      </w:r>
      <w:r>
        <w:rPr>
          <w:i/>
          <w:iCs/>
          <w:lang w:val="en-FI"/>
        </w:rPr>
        <w:t>Install</w:t>
      </w:r>
      <w:r w:rsidR="00D53613">
        <w:rPr>
          <w:lang w:val="en-FI"/>
        </w:rPr>
        <w:t xml:space="preserve">, and install </w:t>
      </w:r>
      <w:proofErr w:type="spellStart"/>
      <w:r w:rsidR="00D53613">
        <w:rPr>
          <w:lang w:val="en-FI"/>
        </w:rPr>
        <w:t>NidRpc</w:t>
      </w:r>
      <w:proofErr w:type="spellEnd"/>
      <w:r w:rsidR="00D53613">
        <w:rPr>
          <w:lang w:val="en-FI"/>
        </w:rPr>
        <w:t xml:space="preserve"> and its’ dependencies</w:t>
      </w:r>
    </w:p>
    <w:p w14:paraId="7832C8B8" w14:textId="370FD382" w:rsidR="00272B11" w:rsidRDefault="006B6237" w:rsidP="00272B11">
      <w:pPr>
        <w:pStyle w:val="Heading1"/>
        <w:rPr>
          <w:lang w:val="en-FI"/>
        </w:rPr>
      </w:pPr>
      <w:bookmarkStart w:id="5" w:name="_Toc101794146"/>
      <w:r>
        <w:rPr>
          <w:lang w:val="en-FI"/>
        </w:rPr>
        <w:lastRenderedPageBreak/>
        <w:t xml:space="preserve">Device </w:t>
      </w:r>
      <w:r w:rsidR="009239CD">
        <w:rPr>
          <w:lang w:val="en-FI"/>
        </w:rPr>
        <w:t>RPC</w:t>
      </w:r>
      <w:bookmarkEnd w:id="5"/>
    </w:p>
    <w:p w14:paraId="70483E6D" w14:textId="66866E3C" w:rsidR="009239CD" w:rsidRPr="009239CD" w:rsidRDefault="00AB4A60" w:rsidP="009239CD">
      <w:pPr>
        <w:pStyle w:val="Heading2"/>
        <w:rPr>
          <w:lang w:val="en-FI"/>
        </w:rPr>
      </w:pPr>
      <w:bookmarkStart w:id="6" w:name="_Toc101794147"/>
      <w:r>
        <w:rPr>
          <w:lang w:val="en-FI"/>
        </w:rPr>
        <w:t>Finding</w:t>
      </w:r>
      <w:r w:rsidR="009239CD">
        <w:rPr>
          <w:lang w:val="en-FI"/>
        </w:rPr>
        <w:t xml:space="preserve"> RPC calls</w:t>
      </w:r>
      <w:bookmarkEnd w:id="6"/>
    </w:p>
    <w:p w14:paraId="2C73DE17" w14:textId="436E45E2" w:rsidR="00780541" w:rsidRDefault="00780541" w:rsidP="00780541">
      <w:pPr>
        <w:rPr>
          <w:lang w:val="en-FI"/>
        </w:rPr>
      </w:pPr>
      <w:r>
        <w:rPr>
          <w:lang w:val="en-FI"/>
        </w:rPr>
        <w:t xml:space="preserve">The RPC </w:t>
      </w:r>
      <w:r w:rsidR="00ED35C2">
        <w:rPr>
          <w:lang w:val="en-FI"/>
        </w:rPr>
        <w:t>protocol</w:t>
      </w:r>
      <w:r>
        <w:rPr>
          <w:lang w:val="en-FI"/>
        </w:rPr>
        <w:t xml:space="preserve"> on the FR22 </w:t>
      </w:r>
      <w:r w:rsidR="00ED35C2">
        <w:rPr>
          <w:lang w:val="en-FI"/>
        </w:rPr>
        <w:t xml:space="preserve">makes function calls to other processes over MQTT, by mapping a functional call to an MQTT topic. The available </w:t>
      </w:r>
      <w:r w:rsidR="00384083">
        <w:rPr>
          <w:lang w:val="en-FI"/>
        </w:rPr>
        <w:t xml:space="preserve">plugins </w:t>
      </w:r>
      <w:r w:rsidR="00ED35C2">
        <w:rPr>
          <w:lang w:val="en-FI"/>
        </w:rPr>
        <w:t xml:space="preserve">on the device can be viewed in the </w:t>
      </w:r>
      <w:proofErr w:type="spellStart"/>
      <w:r w:rsidR="00ED35C2">
        <w:rPr>
          <w:lang w:val="en-FI"/>
        </w:rPr>
        <w:t>WebUI</w:t>
      </w:r>
      <w:proofErr w:type="spellEnd"/>
      <w:r w:rsidR="00ED35C2">
        <w:rPr>
          <w:lang w:val="en-FI"/>
        </w:rPr>
        <w:t xml:space="preserve"> by navigating to</w:t>
      </w:r>
      <w:r w:rsidR="00ED35C2">
        <w:rPr>
          <w:lang w:val="en-FI"/>
        </w:rPr>
        <w:br/>
      </w:r>
      <w:r w:rsidR="00ED35C2" w:rsidRPr="00ED35C2">
        <w:rPr>
          <w:i/>
          <w:iCs/>
          <w:lang w:val="en-FI"/>
        </w:rPr>
        <w:t>System/</w:t>
      </w:r>
      <w:proofErr w:type="spellStart"/>
      <w:r w:rsidR="00ED35C2" w:rsidRPr="00ED35C2">
        <w:rPr>
          <w:i/>
          <w:iCs/>
          <w:lang w:val="en-FI"/>
        </w:rPr>
        <w:t>Api</w:t>
      </w:r>
      <w:proofErr w:type="spellEnd"/>
      <w:r w:rsidR="00ED35C2" w:rsidRPr="00ED35C2">
        <w:rPr>
          <w:i/>
          <w:iCs/>
          <w:lang w:val="en-FI"/>
        </w:rPr>
        <w:t xml:space="preserve"> Docs</w:t>
      </w:r>
      <w:r w:rsidR="009239CD">
        <w:rPr>
          <w:lang w:val="en-FI"/>
        </w:rPr>
        <w:t>, e.g.:</w:t>
      </w:r>
    </w:p>
    <w:p w14:paraId="14E42636" w14:textId="5409F345" w:rsidR="00384083" w:rsidRDefault="00384083" w:rsidP="00384083">
      <w:pPr>
        <w:jc w:val="center"/>
        <w:rPr>
          <w:lang w:val="en-FI"/>
        </w:rPr>
      </w:pPr>
      <w:r>
        <w:rPr>
          <w:noProof/>
        </w:rPr>
        <w:drawing>
          <wp:inline distT="0" distB="0" distL="0" distR="0" wp14:anchorId="413ED8C2" wp14:editId="332CBA3A">
            <wp:extent cx="2281698" cy="1790700"/>
            <wp:effectExtent l="0" t="0" r="4445" b="0"/>
            <wp:docPr id="15" name="Picture 1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omputer screen capture&#10;&#10;Description automatically generated with medium confidence"/>
                    <pic:cNvPicPr/>
                  </pic:nvPicPr>
                  <pic:blipFill rotWithShape="1">
                    <a:blip r:embed="rId15"/>
                    <a:srcRect l="991" t="8580" r="79455" b="64137"/>
                    <a:stretch/>
                  </pic:blipFill>
                  <pic:spPr bwMode="auto">
                    <a:xfrm>
                      <a:off x="0" y="0"/>
                      <a:ext cx="2296355" cy="180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F0430" w14:textId="704D7D8F" w:rsidR="00A7616D" w:rsidRDefault="00384083" w:rsidP="00384083">
      <w:pPr>
        <w:rPr>
          <w:lang w:val="en-FI"/>
        </w:rPr>
      </w:pPr>
      <w:r>
        <w:rPr>
          <w:lang w:val="en-FI"/>
        </w:rPr>
        <w:t xml:space="preserve">Plugins are identified by </w:t>
      </w:r>
      <w:r w:rsidRPr="00384083">
        <w:rPr>
          <w:i/>
          <w:iCs/>
          <w:lang w:val="en-FI"/>
        </w:rPr>
        <w:t>type/name</w:t>
      </w:r>
      <w:r>
        <w:rPr>
          <w:lang w:val="en-FI"/>
        </w:rPr>
        <w:t xml:space="preserve"> tuples, where </w:t>
      </w:r>
      <w:r w:rsidRPr="00384083">
        <w:rPr>
          <w:i/>
          <w:iCs/>
          <w:lang w:val="en-FI"/>
        </w:rPr>
        <w:t>type</w:t>
      </w:r>
      <w:r>
        <w:rPr>
          <w:lang w:val="en-FI"/>
        </w:rPr>
        <w:t xml:space="preserve"> can be one of </w:t>
      </w:r>
      <w:proofErr w:type="spellStart"/>
      <w:r w:rsidRPr="00A7616D">
        <w:rPr>
          <w:i/>
          <w:iCs/>
          <w:lang w:val="en-FI"/>
        </w:rPr>
        <w:t>builti</w:t>
      </w:r>
      <w:r w:rsidR="00A7616D">
        <w:rPr>
          <w:i/>
          <w:iCs/>
          <w:lang w:val="en-FI"/>
        </w:rPr>
        <w:t>n</w:t>
      </w:r>
      <w:proofErr w:type="spellEnd"/>
      <w:r w:rsidR="00A7616D">
        <w:rPr>
          <w:i/>
          <w:iCs/>
          <w:lang w:val="en-FI"/>
        </w:rPr>
        <w:t xml:space="preserve">, plugin </w:t>
      </w:r>
      <w:r w:rsidR="00A7616D">
        <w:rPr>
          <w:lang w:val="en-FI"/>
        </w:rPr>
        <w:t>and</w:t>
      </w:r>
      <w:r w:rsidR="00A7616D">
        <w:rPr>
          <w:i/>
          <w:iCs/>
          <w:lang w:val="en-FI"/>
        </w:rPr>
        <w:t xml:space="preserve"> application</w:t>
      </w:r>
      <w:r w:rsidR="00A7616D">
        <w:rPr>
          <w:lang w:val="en-FI"/>
        </w:rPr>
        <w:t xml:space="preserve">. Plugins of the </w:t>
      </w:r>
      <w:proofErr w:type="spellStart"/>
      <w:r w:rsidR="00A7616D" w:rsidRPr="00A7616D">
        <w:rPr>
          <w:i/>
          <w:iCs/>
          <w:lang w:val="en-FI"/>
        </w:rPr>
        <w:t>builtin</w:t>
      </w:r>
      <w:proofErr w:type="spellEnd"/>
      <w:r w:rsidR="00A7616D">
        <w:rPr>
          <w:lang w:val="en-FI"/>
        </w:rPr>
        <w:t xml:space="preserve"> type are made by Nordic ID and are statically include in the firmware </w:t>
      </w:r>
      <w:r w:rsidR="001745D4">
        <w:rPr>
          <w:lang w:val="en-FI"/>
        </w:rPr>
        <w:t xml:space="preserve">(i.e., </w:t>
      </w:r>
      <w:r w:rsidR="00A7616D">
        <w:rPr>
          <w:lang w:val="en-FI"/>
        </w:rPr>
        <w:t>can only be upgraded by upgrading the firmware</w:t>
      </w:r>
      <w:r w:rsidR="001745D4">
        <w:rPr>
          <w:lang w:val="en-FI"/>
        </w:rPr>
        <w:t>)</w:t>
      </w:r>
      <w:r w:rsidR="00A7616D">
        <w:rPr>
          <w:lang w:val="en-FI"/>
        </w:rPr>
        <w:t xml:space="preserve">. Plugins of the </w:t>
      </w:r>
      <w:r w:rsidR="00A7616D" w:rsidRPr="00A7616D">
        <w:rPr>
          <w:i/>
          <w:iCs/>
          <w:lang w:val="en-FI"/>
        </w:rPr>
        <w:t>plugin</w:t>
      </w:r>
      <w:r w:rsidR="00A7616D">
        <w:rPr>
          <w:lang w:val="en-FI"/>
        </w:rPr>
        <w:t xml:space="preserve"> type are system plugins made by Nordic ID, a version may be included in the firmware, or it may be installed at runtime (by navigating to </w:t>
      </w:r>
      <w:r w:rsidR="00A7616D" w:rsidRPr="00A7616D">
        <w:rPr>
          <w:i/>
          <w:iCs/>
          <w:lang w:val="en-FI"/>
        </w:rPr>
        <w:t>Software/System Plugins</w:t>
      </w:r>
      <w:r w:rsidR="00B61128">
        <w:rPr>
          <w:lang w:val="en-FI"/>
        </w:rPr>
        <w:t>)</w:t>
      </w:r>
      <w:r w:rsidR="00A7616D">
        <w:rPr>
          <w:lang w:val="en-FI"/>
        </w:rPr>
        <w:t xml:space="preserve">. Plugins of the </w:t>
      </w:r>
      <w:r w:rsidR="00A7616D">
        <w:rPr>
          <w:i/>
          <w:iCs/>
          <w:lang w:val="en-FI"/>
        </w:rPr>
        <w:t>application</w:t>
      </w:r>
      <w:r w:rsidR="00A7616D">
        <w:rPr>
          <w:lang w:val="en-FI"/>
        </w:rPr>
        <w:t xml:space="preserve"> type can be created by anyone and installed at runtime.</w:t>
      </w:r>
    </w:p>
    <w:p w14:paraId="43AFF4C8" w14:textId="504E6257" w:rsidR="00ED099A" w:rsidRDefault="00ED099A" w:rsidP="00384083">
      <w:pPr>
        <w:rPr>
          <w:noProof/>
        </w:rPr>
      </w:pPr>
      <w:r>
        <w:rPr>
          <w:lang w:val="en-FI"/>
        </w:rPr>
        <w:t xml:space="preserve">To view the topics available for a plugin, click on the name, for example </w:t>
      </w:r>
      <w:proofErr w:type="spellStart"/>
      <w:r w:rsidRPr="00ED099A">
        <w:rPr>
          <w:i/>
          <w:iCs/>
          <w:lang w:val="en-FI"/>
        </w:rPr>
        <w:t>builtin</w:t>
      </w:r>
      <w:proofErr w:type="spellEnd"/>
      <w:r w:rsidRPr="00ED099A">
        <w:rPr>
          <w:i/>
          <w:iCs/>
          <w:lang w:val="en-FI"/>
        </w:rPr>
        <w:t>/</w:t>
      </w:r>
      <w:proofErr w:type="spellStart"/>
      <w:r w:rsidRPr="00ED099A">
        <w:rPr>
          <w:i/>
          <w:iCs/>
          <w:lang w:val="en-FI"/>
        </w:rPr>
        <w:t>sysinfo</w:t>
      </w:r>
      <w:proofErr w:type="spellEnd"/>
      <w:r>
        <w:rPr>
          <w:lang w:val="en-FI"/>
        </w:rPr>
        <w:t>:</w:t>
      </w:r>
    </w:p>
    <w:p w14:paraId="3594F6CB" w14:textId="08F54049" w:rsidR="00ED099A" w:rsidRPr="00ED099A" w:rsidRDefault="00ED099A" w:rsidP="00ED099A">
      <w:pPr>
        <w:jc w:val="center"/>
        <w:rPr>
          <w:lang w:val="en-FI"/>
        </w:rPr>
      </w:pPr>
      <w:r>
        <w:rPr>
          <w:noProof/>
        </w:rPr>
        <w:drawing>
          <wp:inline distT="0" distB="0" distL="0" distR="0" wp14:anchorId="47538986" wp14:editId="507DD7C2">
            <wp:extent cx="2984408" cy="1272540"/>
            <wp:effectExtent l="0" t="0" r="6985" b="381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l="496" t="16722" r="75123" b="64796"/>
                    <a:stretch/>
                  </pic:blipFill>
                  <pic:spPr bwMode="auto">
                    <a:xfrm>
                      <a:off x="0" y="0"/>
                      <a:ext cx="2996466" cy="1277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9BF31" w14:textId="71A6AC6B" w:rsidR="00ED099A" w:rsidRDefault="00ED099A" w:rsidP="00ED099A">
      <w:pPr>
        <w:rPr>
          <w:lang w:val="en-FI"/>
        </w:rPr>
      </w:pPr>
      <w:r>
        <w:rPr>
          <w:lang w:val="en-FI"/>
        </w:rPr>
        <w:t>As previously mentioned, a topic represents a function call.</w:t>
      </w:r>
      <w:r w:rsidR="00920AAC">
        <w:rPr>
          <w:lang w:val="en-FI"/>
        </w:rPr>
        <w:t xml:space="preserve"> Arguments are (usually) given as </w:t>
      </w:r>
      <w:r w:rsidR="00525078">
        <w:rPr>
          <w:lang w:val="en-FI"/>
        </w:rPr>
        <w:t>JSON</w:t>
      </w:r>
      <w:r w:rsidR="00920AAC">
        <w:rPr>
          <w:lang w:val="en-FI"/>
        </w:rPr>
        <w:t xml:space="preserve">, and the function (usually) returns </w:t>
      </w:r>
      <w:r w:rsidR="00525078">
        <w:rPr>
          <w:lang w:val="en-FI"/>
        </w:rPr>
        <w:t>JSON</w:t>
      </w:r>
      <w:r w:rsidR="00920AAC">
        <w:rPr>
          <w:lang w:val="en-FI"/>
        </w:rPr>
        <w:t>.</w:t>
      </w:r>
      <w:r>
        <w:rPr>
          <w:lang w:val="en-FI"/>
        </w:rPr>
        <w:t xml:space="preserve"> To view the documentation for the function, press the topic name, e.g., pressing </w:t>
      </w:r>
      <w:proofErr w:type="spellStart"/>
      <w:r w:rsidRPr="00ED099A">
        <w:rPr>
          <w:i/>
          <w:iCs/>
          <w:lang w:val="en-FI"/>
        </w:rPr>
        <w:t>api</w:t>
      </w:r>
      <w:proofErr w:type="spellEnd"/>
      <w:r w:rsidRPr="00ED099A">
        <w:rPr>
          <w:i/>
          <w:iCs/>
          <w:lang w:val="en-FI"/>
        </w:rPr>
        <w:t>/</w:t>
      </w:r>
      <w:proofErr w:type="spellStart"/>
      <w:r w:rsidRPr="00ED099A">
        <w:rPr>
          <w:i/>
          <w:iCs/>
          <w:lang w:val="en-FI"/>
        </w:rPr>
        <w:t>builtin</w:t>
      </w:r>
      <w:proofErr w:type="spellEnd"/>
      <w:r w:rsidRPr="00ED099A">
        <w:rPr>
          <w:i/>
          <w:iCs/>
          <w:lang w:val="en-FI"/>
        </w:rPr>
        <w:t>/</w:t>
      </w:r>
      <w:proofErr w:type="spellStart"/>
      <w:r w:rsidRPr="00ED099A">
        <w:rPr>
          <w:i/>
          <w:iCs/>
          <w:lang w:val="en-FI"/>
        </w:rPr>
        <w:t>sysinfo</w:t>
      </w:r>
      <w:proofErr w:type="spellEnd"/>
      <w:r w:rsidRPr="00ED099A">
        <w:rPr>
          <w:i/>
          <w:iCs/>
          <w:lang w:val="en-FI"/>
        </w:rPr>
        <w:t>/versions</w:t>
      </w:r>
      <w:r>
        <w:rPr>
          <w:lang w:val="en-FI"/>
        </w:rPr>
        <w:t xml:space="preserve"> above gets:</w:t>
      </w:r>
    </w:p>
    <w:p w14:paraId="27220C54" w14:textId="272FBF7C" w:rsidR="00ED099A" w:rsidRPr="00ED099A" w:rsidRDefault="00ED099A" w:rsidP="00ED099A">
      <w:pPr>
        <w:jc w:val="center"/>
        <w:rPr>
          <w:lang w:val="en-FI"/>
        </w:rPr>
      </w:pPr>
      <w:r>
        <w:rPr>
          <w:noProof/>
        </w:rPr>
        <w:drawing>
          <wp:inline distT="0" distB="0" distL="0" distR="0" wp14:anchorId="1001F5A7" wp14:editId="2A4FCD20">
            <wp:extent cx="5227320" cy="1706513"/>
            <wp:effectExtent l="0" t="0" r="0" b="825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l="12748" t="12321" r="51238" b="66778"/>
                    <a:stretch/>
                  </pic:blipFill>
                  <pic:spPr bwMode="auto">
                    <a:xfrm>
                      <a:off x="0" y="0"/>
                      <a:ext cx="5230034" cy="170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2C71E" w14:textId="4CB16C2D" w:rsidR="00920AAC" w:rsidRDefault="00920AAC" w:rsidP="00920AAC">
      <w:pPr>
        <w:rPr>
          <w:lang w:val="en-FI"/>
        </w:rPr>
      </w:pPr>
      <w:r>
        <w:rPr>
          <w:lang w:val="en-FI"/>
        </w:rPr>
        <w:t xml:space="preserve">From this we can see that if </w:t>
      </w:r>
      <w:proofErr w:type="spellStart"/>
      <w:r w:rsidRPr="00ED099A">
        <w:rPr>
          <w:i/>
          <w:iCs/>
          <w:lang w:val="en-FI"/>
        </w:rPr>
        <w:t>api</w:t>
      </w:r>
      <w:proofErr w:type="spellEnd"/>
      <w:r w:rsidRPr="00ED099A">
        <w:rPr>
          <w:i/>
          <w:iCs/>
          <w:lang w:val="en-FI"/>
        </w:rPr>
        <w:t>/</w:t>
      </w:r>
      <w:proofErr w:type="spellStart"/>
      <w:r w:rsidRPr="00ED099A">
        <w:rPr>
          <w:i/>
          <w:iCs/>
          <w:lang w:val="en-FI"/>
        </w:rPr>
        <w:t>builtin</w:t>
      </w:r>
      <w:proofErr w:type="spellEnd"/>
      <w:r w:rsidRPr="00ED099A">
        <w:rPr>
          <w:i/>
          <w:iCs/>
          <w:lang w:val="en-FI"/>
        </w:rPr>
        <w:t>/</w:t>
      </w:r>
      <w:proofErr w:type="spellStart"/>
      <w:r w:rsidRPr="00ED099A">
        <w:rPr>
          <w:i/>
          <w:iCs/>
          <w:lang w:val="en-FI"/>
        </w:rPr>
        <w:t>sysinfo</w:t>
      </w:r>
      <w:proofErr w:type="spellEnd"/>
      <w:r w:rsidRPr="00ED099A">
        <w:rPr>
          <w:i/>
          <w:iCs/>
          <w:lang w:val="en-FI"/>
        </w:rPr>
        <w:t>/versions</w:t>
      </w:r>
      <w:r>
        <w:rPr>
          <w:lang w:val="en-FI"/>
        </w:rPr>
        <w:t xml:space="preserve"> is called (with an empty payload)</w:t>
      </w:r>
      <w:r w:rsidR="00525078">
        <w:rPr>
          <w:lang w:val="en-FI"/>
        </w:rPr>
        <w:t>, we get back a JSON collection containing name/value pairs with information about the system.</w:t>
      </w:r>
    </w:p>
    <w:p w14:paraId="4D8FDD2D" w14:textId="3AD613A5" w:rsidR="005971D3" w:rsidRDefault="00824FE1" w:rsidP="005971D3">
      <w:pPr>
        <w:pStyle w:val="Heading2"/>
        <w:rPr>
          <w:lang w:val="en-FI"/>
        </w:rPr>
      </w:pPr>
      <w:bookmarkStart w:id="7" w:name="_Toc101794148"/>
      <w:r>
        <w:rPr>
          <w:lang w:val="en-FI"/>
        </w:rPr>
        <w:lastRenderedPageBreak/>
        <w:t>Making an RPC call</w:t>
      </w:r>
      <w:bookmarkEnd w:id="7"/>
    </w:p>
    <w:p w14:paraId="00B1B429" w14:textId="77777777" w:rsidR="00060405" w:rsidRDefault="0010521C" w:rsidP="004D027E">
      <w:pPr>
        <w:rPr>
          <w:lang w:val="en-FI"/>
        </w:rPr>
      </w:pPr>
      <w:r>
        <w:rPr>
          <w:lang w:val="en-FI"/>
        </w:rPr>
        <w:t xml:space="preserve">To use the </w:t>
      </w:r>
      <w:proofErr w:type="spellStart"/>
      <w:r>
        <w:rPr>
          <w:lang w:val="en-FI"/>
        </w:rPr>
        <w:t>NidRPC</w:t>
      </w:r>
      <w:proofErr w:type="spellEnd"/>
      <w:r>
        <w:rPr>
          <w:lang w:val="en-FI"/>
        </w:rPr>
        <w:t xml:space="preserve"> library, import the </w:t>
      </w:r>
      <w:proofErr w:type="spellStart"/>
      <w:r>
        <w:rPr>
          <w:lang w:val="en-FI"/>
        </w:rPr>
        <w:t>NidRPC</w:t>
      </w:r>
      <w:proofErr w:type="spellEnd"/>
      <w:r>
        <w:rPr>
          <w:lang w:val="en-FI"/>
        </w:rPr>
        <w:t xml:space="preserve"> namespace defined by it by adding a line with:</w:t>
      </w:r>
    </w:p>
    <w:p w14:paraId="486398A4" w14:textId="77777777" w:rsidR="00060405" w:rsidRDefault="0010521C" w:rsidP="004D027E">
      <w:pPr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FF"/>
          <w:sz w:val="19"/>
          <w:szCs w:val="19"/>
          <w:lang w:val="en-FI" w:eastAsia="fi-FI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NidRpc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;</w:t>
      </w:r>
    </w:p>
    <w:p w14:paraId="41BC6222" w14:textId="455426DC" w:rsidR="004D027E" w:rsidRDefault="0010521C" w:rsidP="004D027E">
      <w:pPr>
        <w:rPr>
          <w:lang w:val="en-FI"/>
        </w:rPr>
      </w:pPr>
      <w:r>
        <w:rPr>
          <w:lang w:val="en-FI"/>
        </w:rPr>
        <w:t xml:space="preserve">to the top of </w:t>
      </w:r>
      <w:proofErr w:type="spellStart"/>
      <w:r>
        <w:rPr>
          <w:lang w:val="en-FI"/>
        </w:rPr>
        <w:t>Program.cs</w:t>
      </w:r>
      <w:proofErr w:type="spellEnd"/>
      <w:r>
        <w:rPr>
          <w:lang w:val="en-FI"/>
        </w:rPr>
        <w:t xml:space="preserve">. Then in Main, create a </w:t>
      </w:r>
      <w:proofErr w:type="spellStart"/>
      <w:r>
        <w:rPr>
          <w:lang w:val="en-FI"/>
        </w:rPr>
        <w:t>NidRPC</w:t>
      </w:r>
      <w:proofErr w:type="spellEnd"/>
      <w:r>
        <w:rPr>
          <w:lang w:val="en-FI"/>
        </w:rPr>
        <w:t xml:space="preserve"> client:</w:t>
      </w:r>
    </w:p>
    <w:p w14:paraId="7D299C10" w14:textId="6E76F337" w:rsidR="0010521C" w:rsidRDefault="0010521C" w:rsidP="004D027E">
      <w:pPr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Client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rpc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FI" w:eastAsia="fi-FI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Client(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RPCDemo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);</w:t>
      </w:r>
    </w:p>
    <w:p w14:paraId="2D56EF26" w14:textId="77777777" w:rsidR="00060405" w:rsidRDefault="00C6179C" w:rsidP="004D027E">
      <w:pPr>
        <w:rPr>
          <w:lang w:val="en-FI"/>
        </w:rPr>
      </w:pPr>
      <w:r>
        <w:rPr>
          <w:lang w:val="en-FI"/>
        </w:rPr>
        <w:t>S</w:t>
      </w:r>
      <w:r w:rsidR="0010521C">
        <w:rPr>
          <w:lang w:val="en-FI"/>
        </w:rPr>
        <w:t xml:space="preserve">ince </w:t>
      </w:r>
      <w:proofErr w:type="spellStart"/>
      <w:r w:rsidR="0010521C">
        <w:rPr>
          <w:lang w:val="en-FI"/>
        </w:rPr>
        <w:t>NidRPC</w:t>
      </w:r>
      <w:proofErr w:type="spellEnd"/>
      <w:r w:rsidR="0010521C">
        <w:rPr>
          <w:lang w:val="en-FI"/>
        </w:rPr>
        <w:t xml:space="preserve"> uses MQTT, every RPC instance </w:t>
      </w:r>
      <w:r w:rsidR="002D0362">
        <w:rPr>
          <w:lang w:val="en-FI"/>
        </w:rPr>
        <w:t xml:space="preserve">needs to be given </w:t>
      </w:r>
      <w:r w:rsidR="00A8746C">
        <w:rPr>
          <w:lang w:val="en-FI"/>
        </w:rPr>
        <w:t>a</w:t>
      </w:r>
      <w:r w:rsidR="002D0362">
        <w:rPr>
          <w:lang w:val="en-FI"/>
        </w:rPr>
        <w:t xml:space="preserve"> </w:t>
      </w:r>
      <w:r>
        <w:rPr>
          <w:lang w:val="en-FI"/>
        </w:rPr>
        <w:t xml:space="preserve">unique name, in this case </w:t>
      </w:r>
      <w:proofErr w:type="spellStart"/>
      <w:r w:rsidRPr="00A8746C">
        <w:rPr>
          <w:i/>
          <w:iCs/>
          <w:lang w:val="en-FI"/>
        </w:rPr>
        <w:t>RPCDemo</w:t>
      </w:r>
      <w:proofErr w:type="spellEnd"/>
      <w:r>
        <w:rPr>
          <w:lang w:val="en-FI"/>
        </w:rPr>
        <w:t>.</w:t>
      </w:r>
      <w:r w:rsidR="00A8746C">
        <w:rPr>
          <w:lang w:val="en-FI"/>
        </w:rPr>
        <w:t xml:space="preserve"> To connect the client, call </w:t>
      </w:r>
      <w:proofErr w:type="spellStart"/>
      <w:r w:rsidR="00A8746C">
        <w:rPr>
          <w:rFonts w:ascii="Consolas" w:hAnsi="Consolas" w:cs="Consolas"/>
          <w:color w:val="000000"/>
          <w:sz w:val="19"/>
          <w:szCs w:val="19"/>
          <w:lang w:val="en-FI" w:eastAsia="fi-FI"/>
        </w:rPr>
        <w:t>ConnectAsync</w:t>
      </w:r>
      <w:proofErr w:type="spellEnd"/>
      <w:r w:rsidR="00A8746C"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</w:t>
      </w:r>
      <w:r w:rsidR="00A8746C">
        <w:rPr>
          <w:lang w:val="en-FI"/>
        </w:rPr>
        <w:t>on it and await the result</w:t>
      </w:r>
      <w:r w:rsidR="00060405">
        <w:rPr>
          <w:lang w:val="en-FI"/>
        </w:rPr>
        <w:t>.</w:t>
      </w:r>
    </w:p>
    <w:p w14:paraId="4B5BEF2A" w14:textId="77777777" w:rsidR="00060405" w:rsidRDefault="00060405" w:rsidP="004D027E">
      <w:pPr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FF"/>
          <w:sz w:val="19"/>
          <w:szCs w:val="19"/>
          <w:lang w:val="en-FI" w:eastAsia="fi-FI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rpc.ConnectAsync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();</w:t>
      </w:r>
    </w:p>
    <w:p w14:paraId="7D973110" w14:textId="17946B6F" w:rsidR="0039123C" w:rsidRDefault="00060405" w:rsidP="004D027E">
      <w:pPr>
        <w:rPr>
          <w:lang w:val="en-FI"/>
        </w:rPr>
      </w:pPr>
      <w:r>
        <w:rPr>
          <w:lang w:val="en-FI"/>
        </w:rPr>
        <w:t>T</w:t>
      </w:r>
      <w:r w:rsidR="00A8746C">
        <w:rPr>
          <w:lang w:val="en-FI"/>
        </w:rPr>
        <w:t xml:space="preserve">he </w:t>
      </w:r>
      <w:proofErr w:type="spellStart"/>
      <w:r w:rsidR="00A8746C">
        <w:rPr>
          <w:lang w:val="en-FI"/>
        </w:rPr>
        <w:t>NidRPC</w:t>
      </w:r>
      <w:proofErr w:type="spellEnd"/>
      <w:r w:rsidR="00A8746C">
        <w:rPr>
          <w:lang w:val="en-FI"/>
        </w:rPr>
        <w:t xml:space="preserve"> is an asynchronous library</w:t>
      </w:r>
      <w:r w:rsidR="000F30D2">
        <w:rPr>
          <w:lang w:val="en-FI"/>
        </w:rPr>
        <w:t xml:space="preserve"> and operations need to be awaited</w:t>
      </w:r>
      <w:r w:rsidR="00A8746C">
        <w:rPr>
          <w:lang w:val="en-FI"/>
        </w:rPr>
        <w:t xml:space="preserve">; for this </w:t>
      </w:r>
      <w:r w:rsidR="0039123C">
        <w:rPr>
          <w:lang w:val="en-FI"/>
        </w:rPr>
        <w:t>reason,</w:t>
      </w:r>
      <w:r w:rsidR="00A8746C">
        <w:rPr>
          <w:lang w:val="en-FI"/>
        </w:rPr>
        <w:t xml:space="preserve"> the Main signature in the sample has also been changed to </w:t>
      </w:r>
      <w:r w:rsidR="00AC53C2">
        <w:rPr>
          <w:rFonts w:ascii="Consolas" w:hAnsi="Consolas" w:cs="Consolas"/>
          <w:color w:val="0000FF"/>
          <w:sz w:val="19"/>
          <w:szCs w:val="19"/>
          <w:lang w:val="en-FI" w:eastAsia="fi-FI"/>
        </w:rPr>
        <w:t>async</w:t>
      </w:r>
      <w:r w:rsidR="00AC53C2"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Task</w:t>
      </w:r>
      <w:r w:rsidR="00A8746C">
        <w:rPr>
          <w:lang w:val="en-FI"/>
        </w:rPr>
        <w:t>.</w:t>
      </w:r>
    </w:p>
    <w:p w14:paraId="7910E22C" w14:textId="2B099FF2" w:rsidR="00C004FB" w:rsidRDefault="0039123C" w:rsidP="004D027E">
      <w:pPr>
        <w:rPr>
          <w:lang w:val="en-FI"/>
        </w:rPr>
      </w:pPr>
      <w:r>
        <w:rPr>
          <w:lang w:val="en-FI"/>
        </w:rPr>
        <w:t xml:space="preserve">Finally, to make a call, the Call function is called with the desired topic </w:t>
      </w:r>
      <w:r w:rsidR="008C5870">
        <w:rPr>
          <w:lang w:val="en-FI"/>
        </w:rPr>
        <w:t xml:space="preserve">(in this case </w:t>
      </w:r>
      <w:proofErr w:type="spellStart"/>
      <w:r w:rsidR="008C5870" w:rsidRPr="00ED099A">
        <w:rPr>
          <w:i/>
          <w:iCs/>
          <w:lang w:val="en-FI"/>
        </w:rPr>
        <w:t>api</w:t>
      </w:r>
      <w:proofErr w:type="spellEnd"/>
      <w:r w:rsidR="008C5870" w:rsidRPr="00ED099A">
        <w:rPr>
          <w:i/>
          <w:iCs/>
          <w:lang w:val="en-FI"/>
        </w:rPr>
        <w:t>/</w:t>
      </w:r>
      <w:proofErr w:type="spellStart"/>
      <w:r w:rsidR="008C5870" w:rsidRPr="00ED099A">
        <w:rPr>
          <w:i/>
          <w:iCs/>
          <w:lang w:val="en-FI"/>
        </w:rPr>
        <w:t>builtin</w:t>
      </w:r>
      <w:proofErr w:type="spellEnd"/>
      <w:r w:rsidR="008C5870" w:rsidRPr="00ED099A">
        <w:rPr>
          <w:i/>
          <w:iCs/>
          <w:lang w:val="en-FI"/>
        </w:rPr>
        <w:t>/</w:t>
      </w:r>
      <w:proofErr w:type="spellStart"/>
      <w:r w:rsidR="008C5870" w:rsidRPr="00ED099A">
        <w:rPr>
          <w:i/>
          <w:iCs/>
          <w:lang w:val="en-FI"/>
        </w:rPr>
        <w:t>sysinfo</w:t>
      </w:r>
      <w:proofErr w:type="spellEnd"/>
      <w:r w:rsidR="008C5870" w:rsidRPr="00ED099A">
        <w:rPr>
          <w:i/>
          <w:iCs/>
          <w:lang w:val="en-FI"/>
        </w:rPr>
        <w:t>/versions</w:t>
      </w:r>
      <w:r w:rsidR="008C5870">
        <w:rPr>
          <w:lang w:val="en-FI"/>
        </w:rPr>
        <w:t xml:space="preserve">) </w:t>
      </w:r>
      <w:r>
        <w:rPr>
          <w:lang w:val="en-FI"/>
        </w:rPr>
        <w:t xml:space="preserve">and the resulting JSON </w:t>
      </w:r>
      <w:proofErr w:type="spellStart"/>
      <w:r>
        <w:rPr>
          <w:lang w:val="en-FI"/>
        </w:rPr>
        <w:t>JObject</w:t>
      </w:r>
      <w:proofErr w:type="spellEnd"/>
      <w:r>
        <w:rPr>
          <w:lang w:val="en-FI"/>
        </w:rPr>
        <w:t xml:space="preserve"> is awaited</w:t>
      </w:r>
      <w:r w:rsidR="008A2B9F">
        <w:rPr>
          <w:lang w:val="en-FI"/>
        </w:rPr>
        <w:t>:</w:t>
      </w:r>
    </w:p>
    <w:p w14:paraId="7E00171F" w14:textId="378E417E" w:rsidR="00C004FB" w:rsidRDefault="00C004FB" w:rsidP="004D027E">
      <w:pPr>
        <w:rPr>
          <w:lang w:val="en-FI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rsp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FI" w:eastAsia="fi-FI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rpc.Call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builtin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sysinfo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/versions"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);</w:t>
      </w:r>
    </w:p>
    <w:p w14:paraId="1C301F82" w14:textId="3849E0B5" w:rsidR="007329CC" w:rsidRPr="008C5870" w:rsidRDefault="008C5870" w:rsidP="004D027E">
      <w:pPr>
        <w:rPr>
          <w:lang w:val="en-FI"/>
        </w:rPr>
      </w:pPr>
      <w:r>
        <w:rPr>
          <w:lang w:val="en-FI"/>
        </w:rPr>
        <w:t xml:space="preserve">If there was an error, the JSON </w:t>
      </w:r>
      <w:proofErr w:type="spellStart"/>
      <w:r w:rsidR="007E53C1">
        <w:rPr>
          <w:lang w:val="en-FI"/>
        </w:rPr>
        <w:t>JObject</w:t>
      </w:r>
      <w:proofErr w:type="spellEnd"/>
      <w:r w:rsidR="007E53C1">
        <w:rPr>
          <w:lang w:val="en-FI"/>
        </w:rPr>
        <w:t xml:space="preserve"> </w:t>
      </w:r>
      <w:r>
        <w:rPr>
          <w:lang w:val="en-FI"/>
        </w:rPr>
        <w:t xml:space="preserve">response will have an </w:t>
      </w:r>
      <w:r w:rsidRPr="008C5870">
        <w:rPr>
          <w:i/>
          <w:iCs/>
          <w:lang w:val="en-FI"/>
        </w:rPr>
        <w:t>error</w:t>
      </w:r>
      <w:r>
        <w:rPr>
          <w:i/>
          <w:iCs/>
          <w:lang w:val="en-FI"/>
        </w:rPr>
        <w:t xml:space="preserve"> </w:t>
      </w:r>
      <w:r>
        <w:rPr>
          <w:lang w:val="en-FI"/>
        </w:rPr>
        <w:t xml:space="preserve">key with a string value describing the error condition, otherwise </w:t>
      </w:r>
      <w:r w:rsidR="00141868">
        <w:rPr>
          <w:lang w:val="en-FI"/>
        </w:rPr>
        <w:t xml:space="preserve">the JSON for this topic will contain a version </w:t>
      </w:r>
      <w:r w:rsidR="00F237AD">
        <w:rPr>
          <w:lang w:val="en-FI"/>
        </w:rPr>
        <w:t>key.</w:t>
      </w:r>
      <w:r w:rsidR="00305709">
        <w:rPr>
          <w:lang w:val="en-FI"/>
        </w:rPr>
        <w:t xml:space="preserve"> The rest of </w:t>
      </w:r>
      <w:r w:rsidR="00E569C5">
        <w:rPr>
          <w:lang w:val="en-FI"/>
        </w:rPr>
        <w:t>the RPC demo</w:t>
      </w:r>
      <w:r w:rsidR="00305709">
        <w:rPr>
          <w:lang w:val="en-FI"/>
        </w:rPr>
        <w:t xml:space="preserve"> sample just prints the version field to the lo</w:t>
      </w:r>
      <w:r w:rsidR="00173CCD">
        <w:rPr>
          <w:lang w:val="en-FI"/>
        </w:rPr>
        <w:t>g</w:t>
      </w:r>
      <w:r w:rsidR="00305709">
        <w:rPr>
          <w:lang w:val="en-FI"/>
        </w:rPr>
        <w:t>.</w:t>
      </w:r>
    </w:p>
    <w:p w14:paraId="345084A3" w14:textId="399B32C7" w:rsidR="00CE06A4" w:rsidRPr="00CE06A4" w:rsidRDefault="00305709" w:rsidP="00CE06A4">
      <w:pPr>
        <w:pStyle w:val="Heading1"/>
        <w:rPr>
          <w:lang w:val="en-FI"/>
        </w:rPr>
      </w:pPr>
      <w:bookmarkStart w:id="8" w:name="_Toc101794149"/>
      <w:r>
        <w:rPr>
          <w:lang w:val="en-FI"/>
        </w:rPr>
        <w:t xml:space="preserve">Create </w:t>
      </w:r>
      <w:r w:rsidR="00BE6D1F">
        <w:rPr>
          <w:lang w:val="en-FI"/>
        </w:rPr>
        <w:t xml:space="preserve">and install </w:t>
      </w:r>
      <w:r>
        <w:rPr>
          <w:lang w:val="en-FI"/>
        </w:rPr>
        <w:t xml:space="preserve">the </w:t>
      </w:r>
      <w:proofErr w:type="spellStart"/>
      <w:r w:rsidR="00CE06A4">
        <w:rPr>
          <w:lang w:val="en-FI"/>
        </w:rPr>
        <w:t>the</w:t>
      </w:r>
      <w:proofErr w:type="spellEnd"/>
      <w:r w:rsidR="00CE06A4">
        <w:rPr>
          <w:lang w:val="en-FI"/>
        </w:rPr>
        <w:t xml:space="preserve"> application</w:t>
      </w:r>
      <w:bookmarkEnd w:id="8"/>
    </w:p>
    <w:p w14:paraId="47397EEE" w14:textId="3C613640" w:rsidR="004C197C" w:rsidRDefault="00305709" w:rsidP="004C197C">
      <w:pPr>
        <w:rPr>
          <w:lang w:val="en-FI"/>
        </w:rPr>
      </w:pPr>
      <w:r>
        <w:rPr>
          <w:lang w:val="en-FI"/>
        </w:rPr>
        <w:t xml:space="preserve">The application </w:t>
      </w:r>
      <w:r w:rsidR="004C197C">
        <w:rPr>
          <w:lang w:val="en-FI"/>
        </w:rPr>
        <w:t>is built</w:t>
      </w:r>
      <w:r w:rsidR="00BE6D1F">
        <w:rPr>
          <w:lang w:val="en-FI"/>
        </w:rPr>
        <w:t xml:space="preserve">, </w:t>
      </w:r>
      <w:r w:rsidR="004C197C">
        <w:rPr>
          <w:lang w:val="en-FI"/>
        </w:rPr>
        <w:t>created</w:t>
      </w:r>
      <w:r w:rsidR="00BE6D1F">
        <w:rPr>
          <w:lang w:val="en-FI"/>
        </w:rPr>
        <w:t xml:space="preserve"> and installed </w:t>
      </w:r>
      <w:r w:rsidR="004C197C">
        <w:rPr>
          <w:lang w:val="en-FI"/>
        </w:rPr>
        <w:t xml:space="preserve">in the same way as the Hello World sample described in the </w:t>
      </w:r>
      <w:r w:rsidR="004C197C" w:rsidRPr="00CA61A3">
        <w:rPr>
          <w:lang w:val="en-FI"/>
        </w:rPr>
        <w:t>1. FR22 Hello World.docx</w:t>
      </w:r>
      <w:r w:rsidR="004C197C">
        <w:rPr>
          <w:lang w:val="en-FI"/>
        </w:rPr>
        <w:t xml:space="preserve"> document. Note that there are two minor differences:</w:t>
      </w:r>
    </w:p>
    <w:p w14:paraId="17D0CFD4" w14:textId="474CB32F" w:rsidR="004C197C" w:rsidRDefault="004C197C" w:rsidP="004C197C">
      <w:pPr>
        <w:pStyle w:val="ListParagraph"/>
        <w:numPr>
          <w:ilvl w:val="0"/>
          <w:numId w:val="31"/>
        </w:numPr>
        <w:rPr>
          <w:lang w:val="en-FI"/>
        </w:rPr>
      </w:pPr>
      <w:r>
        <w:rPr>
          <w:lang w:val="en-FI"/>
        </w:rPr>
        <w:t>This build result of this sample also contains several .</w:t>
      </w:r>
      <w:proofErr w:type="spellStart"/>
      <w:r>
        <w:rPr>
          <w:lang w:val="en-FI"/>
        </w:rPr>
        <w:t>dll</w:t>
      </w:r>
      <w:proofErr w:type="spellEnd"/>
      <w:r>
        <w:rPr>
          <w:lang w:val="en-FI"/>
        </w:rPr>
        <w:t xml:space="preserve"> files</w:t>
      </w:r>
      <w:r w:rsidR="00FC017D">
        <w:rPr>
          <w:lang w:val="en-FI"/>
        </w:rPr>
        <w:t xml:space="preserve"> (NidRpc.dll and its’ dependencies)</w:t>
      </w:r>
      <w:r>
        <w:rPr>
          <w:lang w:val="en-FI"/>
        </w:rPr>
        <w:t xml:space="preserve">, these also </w:t>
      </w:r>
      <w:r w:rsidR="00FC017D">
        <w:rPr>
          <w:lang w:val="en-FI"/>
        </w:rPr>
        <w:t xml:space="preserve">should </w:t>
      </w:r>
      <w:r>
        <w:rPr>
          <w:lang w:val="en-FI"/>
        </w:rPr>
        <w:t xml:space="preserve">be copied from bin\Release to </w:t>
      </w:r>
      <w:proofErr w:type="spellStart"/>
      <w:r>
        <w:rPr>
          <w:lang w:val="en-FI"/>
        </w:rPr>
        <w:t>ZipContents</w:t>
      </w:r>
      <w:proofErr w:type="spellEnd"/>
      <w:r>
        <w:rPr>
          <w:lang w:val="en-FI"/>
        </w:rPr>
        <w:t>\bin</w:t>
      </w:r>
    </w:p>
    <w:p w14:paraId="7C364BE6" w14:textId="52878080" w:rsidR="00FC017D" w:rsidRDefault="00FC017D" w:rsidP="00FC017D">
      <w:pPr>
        <w:pStyle w:val="ListParagraph"/>
        <w:numPr>
          <w:ilvl w:val="0"/>
          <w:numId w:val="31"/>
        </w:numPr>
        <w:rPr>
          <w:lang w:val="en-FI"/>
        </w:rPr>
      </w:pPr>
      <w:r>
        <w:rPr>
          <w:lang w:val="en-FI"/>
        </w:rPr>
        <w:t>The sample is automatically started after installation by adding</w:t>
      </w:r>
    </w:p>
    <w:p w14:paraId="33598EA2" w14:textId="3DFF4FBA" w:rsidR="00FC017D" w:rsidRDefault="00FC017D" w:rsidP="00FC017D">
      <w:pPr>
        <w:pStyle w:val="ListParagraph"/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default_autostart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FI" w:eastAsia="fi-FI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FI" w:eastAsia="fi-FI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,</w:t>
      </w:r>
    </w:p>
    <w:p w14:paraId="06A261EC" w14:textId="655B8189" w:rsidR="00FC017D" w:rsidRPr="00FC017D" w:rsidRDefault="00FC017D" w:rsidP="00FC017D">
      <w:pPr>
        <w:pStyle w:val="ListParagraph"/>
        <w:rPr>
          <w:lang w:val="en-FI"/>
        </w:rPr>
      </w:pPr>
      <w:r>
        <w:rPr>
          <w:lang w:val="en-FI"/>
        </w:rPr>
        <w:t>to the “</w:t>
      </w:r>
      <w:proofErr w:type="spellStart"/>
      <w:r>
        <w:rPr>
          <w:lang w:val="en-FI"/>
        </w:rPr>
        <w:t>startup</w:t>
      </w:r>
      <w:proofErr w:type="spellEnd"/>
      <w:r>
        <w:rPr>
          <w:lang w:val="en-FI"/>
        </w:rPr>
        <w:t>” section in meta\</w:t>
      </w:r>
      <w:proofErr w:type="spellStart"/>
      <w:r>
        <w:rPr>
          <w:lang w:val="en-FI"/>
        </w:rPr>
        <w:t>manifest.json</w:t>
      </w:r>
      <w:proofErr w:type="spellEnd"/>
      <w:r>
        <w:rPr>
          <w:lang w:val="en-FI"/>
        </w:rPr>
        <w:t xml:space="preserve">. Some applications need to be configured before they can be used; in this case it makes sense to leave </w:t>
      </w:r>
      <w:proofErr w:type="spellStart"/>
      <w:r>
        <w:rPr>
          <w:lang w:val="en-FI"/>
        </w:rPr>
        <w:t>default_autostart</w:t>
      </w:r>
      <w:proofErr w:type="spellEnd"/>
      <w:r>
        <w:rPr>
          <w:lang w:val="en-FI"/>
        </w:rPr>
        <w:t xml:space="preserve"> to the default value (false). </w:t>
      </w:r>
      <w:r w:rsidR="00BE6D1F">
        <w:rPr>
          <w:lang w:val="en-FI"/>
        </w:rPr>
        <w:t xml:space="preserve">In this case </w:t>
      </w:r>
      <w:r>
        <w:rPr>
          <w:lang w:val="en-FI"/>
        </w:rPr>
        <w:t xml:space="preserve">the </w:t>
      </w:r>
      <w:r w:rsidR="00BC68A5">
        <w:rPr>
          <w:lang w:val="en-FI"/>
        </w:rPr>
        <w:t xml:space="preserve">application </w:t>
      </w:r>
      <w:r>
        <w:rPr>
          <w:lang w:val="en-FI"/>
        </w:rPr>
        <w:t>can be started immediately after installation</w:t>
      </w:r>
      <w:r w:rsidR="00BE6D1F">
        <w:rPr>
          <w:lang w:val="en-FI"/>
        </w:rPr>
        <w:t>.</w:t>
      </w:r>
    </w:p>
    <w:bookmarkEnd w:id="0"/>
    <w:p w14:paraId="22F6F5C6" w14:textId="06BDBD0C" w:rsidR="0032739B" w:rsidRDefault="00BE6D1F" w:rsidP="00BE6D1F">
      <w:pPr>
        <w:pStyle w:val="NoSpacing1"/>
        <w:rPr>
          <w:lang w:val="en-FI"/>
        </w:rPr>
      </w:pPr>
      <w:r>
        <w:rPr>
          <w:lang w:val="en-FI"/>
        </w:rPr>
        <w:t xml:space="preserve">After the application has been installed, the log print can be viewed by again pressing the Log button on the </w:t>
      </w:r>
      <w:proofErr w:type="spellStart"/>
      <w:r>
        <w:rPr>
          <w:lang w:val="en-FI"/>
        </w:rPr>
        <w:t>RPCdemo</w:t>
      </w:r>
      <w:proofErr w:type="spellEnd"/>
      <w:r>
        <w:rPr>
          <w:lang w:val="en-FI"/>
        </w:rPr>
        <w:t xml:space="preserve"> row on the </w:t>
      </w:r>
      <w:r w:rsidRPr="00BE6D1F">
        <w:rPr>
          <w:i/>
          <w:iCs/>
          <w:lang w:val="en-FI"/>
        </w:rPr>
        <w:t>Software/Applications</w:t>
      </w:r>
      <w:r>
        <w:rPr>
          <w:lang w:val="en-FI"/>
        </w:rPr>
        <w:t xml:space="preserve"> page.</w:t>
      </w:r>
    </w:p>
    <w:p w14:paraId="380A2829" w14:textId="77777777" w:rsidR="00882BE9" w:rsidRDefault="00882BE9" w:rsidP="00BE6D1F">
      <w:pPr>
        <w:pStyle w:val="NoSpacing1"/>
        <w:rPr>
          <w:lang w:val="en-FI"/>
        </w:rPr>
      </w:pPr>
    </w:p>
    <w:p w14:paraId="6C5C1956" w14:textId="57989DF1" w:rsidR="003C5B15" w:rsidRPr="00175B23" w:rsidRDefault="003C5B15" w:rsidP="00714B0B">
      <w:pPr>
        <w:pStyle w:val="NoSpacing1"/>
        <w:jc w:val="center"/>
        <w:rPr>
          <w:lang w:val="en-FI"/>
        </w:rPr>
      </w:pPr>
      <w:r w:rsidRPr="003C5B15">
        <w:rPr>
          <w:noProof/>
          <w:lang w:val="en-FI"/>
        </w:rPr>
        <w:drawing>
          <wp:inline distT="0" distB="0" distL="0" distR="0" wp14:anchorId="14EFF873" wp14:editId="0D83721F">
            <wp:extent cx="6098248" cy="1912620"/>
            <wp:effectExtent l="0" t="0" r="0" b="0"/>
            <wp:docPr id="19" name="Picture 19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imelin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3716" cy="191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B15" w:rsidRPr="00175B23" w:rsidSect="00514C1F">
      <w:headerReference w:type="default" r:id="rId19"/>
      <w:footerReference w:type="default" r:id="rId20"/>
      <w:pgSz w:w="11907" w:h="16839" w:code="9"/>
      <w:pgMar w:top="2127" w:right="1077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F5746" w14:textId="77777777" w:rsidR="0002692D" w:rsidRDefault="0002692D" w:rsidP="002304E3">
      <w:r>
        <w:separator/>
      </w:r>
    </w:p>
  </w:endnote>
  <w:endnote w:type="continuationSeparator" w:id="0">
    <w:p w14:paraId="3192530E" w14:textId="77777777" w:rsidR="0002692D" w:rsidRDefault="0002692D" w:rsidP="0023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7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0DFD17" w14:textId="77777777" w:rsidR="006F0357" w:rsidRDefault="006F0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24AC2" w14:textId="25C238E9" w:rsidR="000E63F9" w:rsidRDefault="000E63F9" w:rsidP="00EA3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7CF71" w14:textId="77777777" w:rsidR="0002692D" w:rsidRDefault="0002692D" w:rsidP="002304E3">
      <w:r>
        <w:separator/>
      </w:r>
    </w:p>
  </w:footnote>
  <w:footnote w:type="continuationSeparator" w:id="0">
    <w:p w14:paraId="792ECA05" w14:textId="77777777" w:rsidR="0002692D" w:rsidRDefault="0002692D" w:rsidP="00230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DF050" w14:textId="77777777" w:rsidR="002C46DA" w:rsidRPr="00CD3898" w:rsidRDefault="0085247B" w:rsidP="009518B5">
    <w:pPr>
      <w:pStyle w:val="Heading4"/>
      <w:rPr>
        <w:lang w:val="en-FI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AD95C28" wp14:editId="6FB133A9">
          <wp:simplePos x="0" y="0"/>
          <wp:positionH relativeFrom="column">
            <wp:posOffset>-4445</wp:posOffset>
          </wp:positionH>
          <wp:positionV relativeFrom="paragraph">
            <wp:posOffset>357505</wp:posOffset>
          </wp:positionV>
          <wp:extent cx="1965091" cy="597877"/>
          <wp:effectExtent l="0" t="0" r="3810" b="0"/>
          <wp:wrapTopAndBottom/>
          <wp:docPr id="1" name="Picture 1" descr="A crescent moon in a black sky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rescent moon in a black sky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5091" cy="597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17BF05" wp14:editId="360820EC">
              <wp:simplePos x="0" y="0"/>
              <wp:positionH relativeFrom="page">
                <wp:posOffset>4333875</wp:posOffset>
              </wp:positionH>
              <wp:positionV relativeFrom="paragraph">
                <wp:posOffset>359410</wp:posOffset>
              </wp:positionV>
              <wp:extent cx="2607945" cy="836930"/>
              <wp:effectExtent l="0" t="0" r="0" b="0"/>
              <wp:wrapTight wrapText="bothSides">
                <wp:wrapPolygon edited="0">
                  <wp:start x="316" y="1475"/>
                  <wp:lineTo x="316" y="20158"/>
                  <wp:lineTo x="21142" y="20158"/>
                  <wp:lineTo x="21142" y="1475"/>
                  <wp:lineTo x="316" y="1475"/>
                </wp:wrapPolygon>
              </wp:wrapTight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7945" cy="836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3CC2E" w14:textId="7B646E9D" w:rsidR="002C46DA" w:rsidRPr="007A2AAC" w:rsidRDefault="002C46DA" w:rsidP="0078083F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</w:rPr>
                          </w:pP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begin"/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instrText xml:space="preserve"> DATE \@ "yyyy-MM-dd" </w:instrTex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separate"/>
                          </w:r>
                          <w:r w:rsidR="009055D2">
                            <w:rPr>
                              <w:rFonts w:ascii="Lato" w:hAnsi="Lato"/>
                              <w:noProof/>
                              <w:color w:val="000000"/>
                            </w:rPr>
                            <w:t>2022-04-25</w: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end"/>
                          </w:r>
                        </w:p>
                        <w:p w14:paraId="6ABE770F" w14:textId="5B390673" w:rsidR="002C46DA" w:rsidRPr="00377E11" w:rsidRDefault="0002237C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  <w:r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FR</w:t>
                          </w:r>
                          <w:r w:rsidR="00CD3898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 xml:space="preserve">22 </w:t>
                          </w:r>
                          <w:r w:rsidR="00270066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RPC</w:t>
                          </w:r>
                          <w:r w:rsidR="00377E11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 xml:space="preserve"> demo</w:t>
                          </w:r>
                        </w:p>
                        <w:p w14:paraId="4777C980" w14:textId="77777777" w:rsidR="002C59C3" w:rsidRPr="002C59C3" w:rsidRDefault="002C59C3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7BF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41.25pt;margin-top:28.3pt;width:205.35pt;height:65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" filled="f" stroked="f">
              <v:textbox inset=",7.2pt,,7.2pt">
                <w:txbxContent>
                  <w:p w14:paraId="70E3CC2E" w14:textId="7B646E9D" w:rsidR="002C46DA" w:rsidRPr="007A2AAC" w:rsidRDefault="002C46DA" w:rsidP="0078083F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</w:rPr>
                    </w:pPr>
                    <w:r w:rsidRPr="007A2AAC">
                      <w:rPr>
                        <w:rFonts w:ascii="Lato" w:hAnsi="Lato"/>
                        <w:color w:val="000000"/>
                      </w:rPr>
                      <w:fldChar w:fldCharType="begin"/>
                    </w:r>
                    <w:r w:rsidRPr="007A2AAC">
                      <w:rPr>
                        <w:rFonts w:ascii="Lato" w:hAnsi="Lato"/>
                        <w:color w:val="000000"/>
                      </w:rPr>
                      <w:instrText xml:space="preserve"> DATE \@ "yyyy-MM-dd" </w:instrTex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separate"/>
                    </w:r>
                    <w:r w:rsidR="009055D2">
                      <w:rPr>
                        <w:rFonts w:ascii="Lato" w:hAnsi="Lato"/>
                        <w:noProof/>
                        <w:color w:val="000000"/>
                      </w:rPr>
                      <w:t>2022-04-25</w: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end"/>
                    </w:r>
                  </w:p>
                  <w:p w14:paraId="6ABE770F" w14:textId="5B390673" w:rsidR="002C46DA" w:rsidRPr="00377E11" w:rsidRDefault="0002237C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  <w:r>
                      <w:rPr>
                        <w:rFonts w:ascii="Lato" w:hAnsi="Lato"/>
                        <w:color w:val="000000"/>
                        <w:lang w:val="en-FI"/>
                      </w:rPr>
                      <w:t>FR</w:t>
                    </w:r>
                    <w:r w:rsidR="00CD3898">
                      <w:rPr>
                        <w:rFonts w:ascii="Lato" w:hAnsi="Lato"/>
                        <w:color w:val="000000"/>
                        <w:lang w:val="en-FI"/>
                      </w:rPr>
                      <w:t xml:space="preserve">22 </w:t>
                    </w:r>
                    <w:r w:rsidR="00270066">
                      <w:rPr>
                        <w:rFonts w:ascii="Lato" w:hAnsi="Lato"/>
                        <w:color w:val="000000"/>
                        <w:lang w:val="en-FI"/>
                      </w:rPr>
                      <w:t>RPC</w:t>
                    </w:r>
                    <w:r w:rsidR="00377E11">
                      <w:rPr>
                        <w:rFonts w:ascii="Lato" w:hAnsi="Lato"/>
                        <w:color w:val="000000"/>
                        <w:lang w:val="en-FI"/>
                      </w:rPr>
                      <w:t xml:space="preserve"> demo</w:t>
                    </w:r>
                  </w:p>
                  <w:p w14:paraId="4777C980" w14:textId="77777777" w:rsidR="002C59C3" w:rsidRPr="002C59C3" w:rsidRDefault="002C59C3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008A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E6D5E"/>
    <w:multiLevelType w:val="hybridMultilevel"/>
    <w:tmpl w:val="FE549C42"/>
    <w:lvl w:ilvl="0" w:tplc="E4FC267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9CF0399"/>
    <w:multiLevelType w:val="hybridMultilevel"/>
    <w:tmpl w:val="506EF3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4119"/>
    <w:multiLevelType w:val="hybridMultilevel"/>
    <w:tmpl w:val="1B8E9FAA"/>
    <w:lvl w:ilvl="0" w:tplc="09763718">
      <w:start w:val="1"/>
      <w:numFmt w:val="decimal"/>
      <w:pStyle w:val="ListNumber"/>
      <w:lvlText w:val="%1."/>
      <w:lvlJc w:val="left"/>
      <w:pPr>
        <w:ind w:left="1080" w:hanging="360"/>
      </w:pPr>
      <w:rPr>
        <w:rFonts w:ascii="Calibri" w:hAnsi="Calibri" w:cs="Times New Roman" w:hint="default"/>
        <w:b w:val="0"/>
        <w:i w:val="0"/>
        <w:color w:val="F68B1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40C397A"/>
    <w:multiLevelType w:val="hybridMultilevel"/>
    <w:tmpl w:val="B34AC1FA"/>
    <w:lvl w:ilvl="0" w:tplc="54F222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F42A5"/>
    <w:multiLevelType w:val="hybridMultilevel"/>
    <w:tmpl w:val="D11466F4"/>
    <w:lvl w:ilvl="0" w:tplc="A134B24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65F7E6B"/>
    <w:multiLevelType w:val="hybridMultilevel"/>
    <w:tmpl w:val="69E4E9DE"/>
    <w:lvl w:ilvl="0" w:tplc="88B029C6">
      <w:start w:val="1"/>
      <w:numFmt w:val="decimal"/>
      <w:pStyle w:val="Numhead2"/>
      <w:lvlText w:val="1.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476B3"/>
    <w:multiLevelType w:val="hybridMultilevel"/>
    <w:tmpl w:val="0B4EF9A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644B27"/>
    <w:multiLevelType w:val="hybridMultilevel"/>
    <w:tmpl w:val="7A72076C"/>
    <w:lvl w:ilvl="0" w:tplc="3CCE14BA">
      <w:start w:val="1"/>
      <w:numFmt w:val="decimal"/>
      <w:pStyle w:val="Numhead3"/>
      <w:lvlText w:val="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57928"/>
    <w:multiLevelType w:val="hybridMultilevel"/>
    <w:tmpl w:val="406CF918"/>
    <w:lvl w:ilvl="0" w:tplc="9F947F4E">
      <w:start w:val="1"/>
      <w:numFmt w:val="decimal"/>
      <w:pStyle w:val="Numhead4"/>
      <w:lvlText w:val="1.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013C2"/>
    <w:multiLevelType w:val="hybridMultilevel"/>
    <w:tmpl w:val="DB20F19E"/>
    <w:lvl w:ilvl="0" w:tplc="5DCE17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4B77E4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3A631CB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3" w15:restartNumberingAfterBreak="0">
    <w:nsid w:val="4B70487A"/>
    <w:multiLevelType w:val="hybridMultilevel"/>
    <w:tmpl w:val="54C2F316"/>
    <w:lvl w:ilvl="0" w:tplc="040B000F">
      <w:start w:val="1"/>
      <w:numFmt w:val="decimal"/>
      <w:lvlText w:val="%1."/>
      <w:lvlJc w:val="left"/>
      <w:pPr>
        <w:ind w:left="1854" w:hanging="360"/>
      </w:pPr>
    </w:lvl>
    <w:lvl w:ilvl="1" w:tplc="040B0019" w:tentative="1">
      <w:start w:val="1"/>
      <w:numFmt w:val="lowerLetter"/>
      <w:lvlText w:val="%2."/>
      <w:lvlJc w:val="left"/>
      <w:pPr>
        <w:ind w:left="2574" w:hanging="360"/>
      </w:pPr>
    </w:lvl>
    <w:lvl w:ilvl="2" w:tplc="040B001B" w:tentative="1">
      <w:start w:val="1"/>
      <w:numFmt w:val="lowerRoman"/>
      <w:lvlText w:val="%3."/>
      <w:lvlJc w:val="right"/>
      <w:pPr>
        <w:ind w:left="3294" w:hanging="180"/>
      </w:pPr>
    </w:lvl>
    <w:lvl w:ilvl="3" w:tplc="040B000F" w:tentative="1">
      <w:start w:val="1"/>
      <w:numFmt w:val="decimal"/>
      <w:lvlText w:val="%4."/>
      <w:lvlJc w:val="left"/>
      <w:pPr>
        <w:ind w:left="4014" w:hanging="360"/>
      </w:pPr>
    </w:lvl>
    <w:lvl w:ilvl="4" w:tplc="040B0019" w:tentative="1">
      <w:start w:val="1"/>
      <w:numFmt w:val="lowerLetter"/>
      <w:lvlText w:val="%5."/>
      <w:lvlJc w:val="left"/>
      <w:pPr>
        <w:ind w:left="4734" w:hanging="360"/>
      </w:pPr>
    </w:lvl>
    <w:lvl w:ilvl="5" w:tplc="040B001B" w:tentative="1">
      <w:start w:val="1"/>
      <w:numFmt w:val="lowerRoman"/>
      <w:lvlText w:val="%6."/>
      <w:lvlJc w:val="right"/>
      <w:pPr>
        <w:ind w:left="5454" w:hanging="180"/>
      </w:pPr>
    </w:lvl>
    <w:lvl w:ilvl="6" w:tplc="040B000F" w:tentative="1">
      <w:start w:val="1"/>
      <w:numFmt w:val="decimal"/>
      <w:lvlText w:val="%7."/>
      <w:lvlJc w:val="left"/>
      <w:pPr>
        <w:ind w:left="6174" w:hanging="360"/>
      </w:pPr>
    </w:lvl>
    <w:lvl w:ilvl="7" w:tplc="040B0019" w:tentative="1">
      <w:start w:val="1"/>
      <w:numFmt w:val="lowerLetter"/>
      <w:lvlText w:val="%8."/>
      <w:lvlJc w:val="left"/>
      <w:pPr>
        <w:ind w:left="6894" w:hanging="360"/>
      </w:pPr>
    </w:lvl>
    <w:lvl w:ilvl="8" w:tplc="040B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4E055D06"/>
    <w:multiLevelType w:val="hybridMultilevel"/>
    <w:tmpl w:val="588C6636"/>
    <w:lvl w:ilvl="0" w:tplc="6FE06FB2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E2079C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6" w15:restartNumberingAfterBreak="0">
    <w:nsid w:val="543706E4"/>
    <w:multiLevelType w:val="multilevel"/>
    <w:tmpl w:val="FC4A4EDA"/>
    <w:lvl w:ilvl="0">
      <w:start w:val="1"/>
      <w:numFmt w:val="decimal"/>
      <w:pStyle w:val="Numhead1"/>
      <w:lvlText w:val="%1."/>
      <w:lvlJc w:val="left"/>
      <w:pPr>
        <w:ind w:left="360" w:hanging="360"/>
      </w:pPr>
      <w:rPr>
        <w:rFonts w:ascii="Avenir LT Std 35 Light" w:hAnsi="Avenir LT Std 35 Light" w:cs="Times New Roman" w:hint="default"/>
        <w:b/>
        <w:i w:val="0"/>
        <w:color w:val="F68B1F"/>
        <w:sz w:val="24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17" w15:restartNumberingAfterBreak="0">
    <w:nsid w:val="69D439D6"/>
    <w:multiLevelType w:val="hybridMultilevel"/>
    <w:tmpl w:val="1AEC1514"/>
    <w:lvl w:ilvl="0" w:tplc="BCC084E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6EA4604A"/>
    <w:multiLevelType w:val="hybridMultilevel"/>
    <w:tmpl w:val="F7E6E7CA"/>
    <w:lvl w:ilvl="0" w:tplc="F39EAE92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F68B1F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9138A4"/>
    <w:multiLevelType w:val="hybridMultilevel"/>
    <w:tmpl w:val="9678FF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824C2"/>
    <w:multiLevelType w:val="multilevel"/>
    <w:tmpl w:val="9F1C6CCC"/>
    <w:lvl w:ilvl="0">
      <w:start w:val="1"/>
      <w:numFmt w:val="decimal"/>
      <w:pStyle w:val="1NumberedHeading1NID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NumberedHeading2NID"/>
      <w:lvlText w:val="%1.%2."/>
      <w:lvlJc w:val="left"/>
      <w:pPr>
        <w:ind w:left="1080" w:hanging="720"/>
      </w:pPr>
    </w:lvl>
    <w:lvl w:ilvl="2">
      <w:start w:val="1"/>
      <w:numFmt w:val="decimal"/>
      <w:pStyle w:val="111NumberedHeading3NID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78439218">
    <w:abstractNumId w:val="11"/>
  </w:num>
  <w:num w:numId="2" w16cid:durableId="1882938975">
    <w:abstractNumId w:val="12"/>
  </w:num>
  <w:num w:numId="3" w16cid:durableId="485976531">
    <w:abstractNumId w:val="15"/>
  </w:num>
  <w:num w:numId="4" w16cid:durableId="1434739009">
    <w:abstractNumId w:val="3"/>
  </w:num>
  <w:num w:numId="5" w16cid:durableId="1748575477">
    <w:abstractNumId w:val="18"/>
  </w:num>
  <w:num w:numId="6" w16cid:durableId="490560906">
    <w:abstractNumId w:val="16"/>
  </w:num>
  <w:num w:numId="7" w16cid:durableId="1689478744">
    <w:abstractNumId w:val="6"/>
  </w:num>
  <w:num w:numId="8" w16cid:durableId="2120442080">
    <w:abstractNumId w:val="8"/>
  </w:num>
  <w:num w:numId="9" w16cid:durableId="890069705">
    <w:abstractNumId w:val="9"/>
  </w:num>
  <w:num w:numId="10" w16cid:durableId="1853106300">
    <w:abstractNumId w:val="17"/>
  </w:num>
  <w:num w:numId="11" w16cid:durableId="1674066759">
    <w:abstractNumId w:val="13"/>
  </w:num>
  <w:num w:numId="12" w16cid:durableId="982857959">
    <w:abstractNumId w:val="5"/>
  </w:num>
  <w:num w:numId="13" w16cid:durableId="1459646180">
    <w:abstractNumId w:val="1"/>
  </w:num>
  <w:num w:numId="14" w16cid:durableId="330135224">
    <w:abstractNumId w:val="14"/>
  </w:num>
  <w:num w:numId="15" w16cid:durableId="502206258">
    <w:abstractNumId w:val="10"/>
  </w:num>
  <w:num w:numId="16" w16cid:durableId="1582063854">
    <w:abstractNumId w:val="20"/>
  </w:num>
  <w:num w:numId="17" w16cid:durableId="1027372324">
    <w:abstractNumId w:val="4"/>
  </w:num>
  <w:num w:numId="18" w16cid:durableId="2127310436">
    <w:abstractNumId w:val="0"/>
  </w:num>
  <w:num w:numId="19" w16cid:durableId="2094431093">
    <w:abstractNumId w:val="2"/>
  </w:num>
  <w:num w:numId="20" w16cid:durableId="963804913">
    <w:abstractNumId w:val="18"/>
  </w:num>
  <w:num w:numId="21" w16cid:durableId="104665995">
    <w:abstractNumId w:val="3"/>
  </w:num>
  <w:num w:numId="22" w16cid:durableId="201404712">
    <w:abstractNumId w:val="20"/>
  </w:num>
  <w:num w:numId="23" w16cid:durableId="817843037">
    <w:abstractNumId w:val="20"/>
  </w:num>
  <w:num w:numId="24" w16cid:durableId="1546988515">
    <w:abstractNumId w:val="20"/>
  </w:num>
  <w:num w:numId="25" w16cid:durableId="312568461">
    <w:abstractNumId w:val="18"/>
  </w:num>
  <w:num w:numId="26" w16cid:durableId="1994068115">
    <w:abstractNumId w:val="3"/>
  </w:num>
  <w:num w:numId="27" w16cid:durableId="1548450038">
    <w:abstractNumId w:val="20"/>
  </w:num>
  <w:num w:numId="28" w16cid:durableId="732046098">
    <w:abstractNumId w:val="20"/>
  </w:num>
  <w:num w:numId="29" w16cid:durableId="1896429613">
    <w:abstractNumId w:val="20"/>
  </w:num>
  <w:num w:numId="30" w16cid:durableId="171070569">
    <w:abstractNumId w:val="7"/>
  </w:num>
  <w:num w:numId="31" w16cid:durableId="1669321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w:compa"/>
    <w:docVar w:name="OpenInPublishingView" w:val="w:docVa"/>
    <w:docVar w:name="ShowStaticGuides" w:val="w:docVa"/>
  </w:docVars>
  <w:rsids>
    <w:rsidRoot w:val="005A58FF"/>
    <w:rsid w:val="00001011"/>
    <w:rsid w:val="00006150"/>
    <w:rsid w:val="000116C7"/>
    <w:rsid w:val="000169EE"/>
    <w:rsid w:val="00020746"/>
    <w:rsid w:val="0002237C"/>
    <w:rsid w:val="0002692D"/>
    <w:rsid w:val="000331F8"/>
    <w:rsid w:val="00040032"/>
    <w:rsid w:val="00043E97"/>
    <w:rsid w:val="000450BA"/>
    <w:rsid w:val="00051593"/>
    <w:rsid w:val="00051ECB"/>
    <w:rsid w:val="0005411E"/>
    <w:rsid w:val="00057DB1"/>
    <w:rsid w:val="00060405"/>
    <w:rsid w:val="000A321B"/>
    <w:rsid w:val="000B5AF7"/>
    <w:rsid w:val="000C20DD"/>
    <w:rsid w:val="000C343C"/>
    <w:rsid w:val="000E3D42"/>
    <w:rsid w:val="000E63F9"/>
    <w:rsid w:val="000E73F5"/>
    <w:rsid w:val="000F30D2"/>
    <w:rsid w:val="000F65F1"/>
    <w:rsid w:val="000F79B8"/>
    <w:rsid w:val="0010521C"/>
    <w:rsid w:val="00107B16"/>
    <w:rsid w:val="00114426"/>
    <w:rsid w:val="0011538E"/>
    <w:rsid w:val="00120EF7"/>
    <w:rsid w:val="00134A20"/>
    <w:rsid w:val="00141868"/>
    <w:rsid w:val="00144762"/>
    <w:rsid w:val="001510A5"/>
    <w:rsid w:val="00173CCD"/>
    <w:rsid w:val="001745D4"/>
    <w:rsid w:val="00175B23"/>
    <w:rsid w:val="001766B6"/>
    <w:rsid w:val="001845B1"/>
    <w:rsid w:val="001B3C19"/>
    <w:rsid w:val="001B4778"/>
    <w:rsid w:val="001D7244"/>
    <w:rsid w:val="001F07FC"/>
    <w:rsid w:val="00201D0D"/>
    <w:rsid w:val="00220E48"/>
    <w:rsid w:val="00222A4C"/>
    <w:rsid w:val="002277BB"/>
    <w:rsid w:val="002300A4"/>
    <w:rsid w:val="002304E3"/>
    <w:rsid w:val="00244019"/>
    <w:rsid w:val="0024798F"/>
    <w:rsid w:val="002620E6"/>
    <w:rsid w:val="002653B3"/>
    <w:rsid w:val="00270066"/>
    <w:rsid w:val="00272B11"/>
    <w:rsid w:val="00285ED1"/>
    <w:rsid w:val="002864E1"/>
    <w:rsid w:val="002A6349"/>
    <w:rsid w:val="002B1F99"/>
    <w:rsid w:val="002C4148"/>
    <w:rsid w:val="002C46DA"/>
    <w:rsid w:val="002C59C3"/>
    <w:rsid w:val="002D0362"/>
    <w:rsid w:val="002D503E"/>
    <w:rsid w:val="002E2D2C"/>
    <w:rsid w:val="002E68DD"/>
    <w:rsid w:val="003030EB"/>
    <w:rsid w:val="00305709"/>
    <w:rsid w:val="0032739B"/>
    <w:rsid w:val="0033235C"/>
    <w:rsid w:val="00332C63"/>
    <w:rsid w:val="003370FB"/>
    <w:rsid w:val="00345C52"/>
    <w:rsid w:val="003469F7"/>
    <w:rsid w:val="00374955"/>
    <w:rsid w:val="00376E56"/>
    <w:rsid w:val="00377E11"/>
    <w:rsid w:val="00384083"/>
    <w:rsid w:val="0039123C"/>
    <w:rsid w:val="00391F46"/>
    <w:rsid w:val="00396967"/>
    <w:rsid w:val="003A0206"/>
    <w:rsid w:val="003B77D3"/>
    <w:rsid w:val="003C5B15"/>
    <w:rsid w:val="003E3CFF"/>
    <w:rsid w:val="00402267"/>
    <w:rsid w:val="00403CD8"/>
    <w:rsid w:val="004049DD"/>
    <w:rsid w:val="00407EF9"/>
    <w:rsid w:val="0041083F"/>
    <w:rsid w:val="00414305"/>
    <w:rsid w:val="00441039"/>
    <w:rsid w:val="0044544A"/>
    <w:rsid w:val="0044687F"/>
    <w:rsid w:val="00447F7F"/>
    <w:rsid w:val="00454C2D"/>
    <w:rsid w:val="0045768B"/>
    <w:rsid w:val="00485A23"/>
    <w:rsid w:val="004A09F9"/>
    <w:rsid w:val="004C0EE5"/>
    <w:rsid w:val="004C197C"/>
    <w:rsid w:val="004D027E"/>
    <w:rsid w:val="004D6C69"/>
    <w:rsid w:val="004E3A1A"/>
    <w:rsid w:val="004E623F"/>
    <w:rsid w:val="004E6A4F"/>
    <w:rsid w:val="004F2BB8"/>
    <w:rsid w:val="00513B87"/>
    <w:rsid w:val="00514C1F"/>
    <w:rsid w:val="005227F9"/>
    <w:rsid w:val="00522922"/>
    <w:rsid w:val="00525078"/>
    <w:rsid w:val="00530612"/>
    <w:rsid w:val="00531FB2"/>
    <w:rsid w:val="00535011"/>
    <w:rsid w:val="0053686C"/>
    <w:rsid w:val="005808A8"/>
    <w:rsid w:val="005971D3"/>
    <w:rsid w:val="005975D8"/>
    <w:rsid w:val="005A58FF"/>
    <w:rsid w:val="005B67DC"/>
    <w:rsid w:val="005C384C"/>
    <w:rsid w:val="005C5D84"/>
    <w:rsid w:val="005C72E0"/>
    <w:rsid w:val="005E162B"/>
    <w:rsid w:val="005F0DF1"/>
    <w:rsid w:val="005F293D"/>
    <w:rsid w:val="005F377F"/>
    <w:rsid w:val="00612CF2"/>
    <w:rsid w:val="0063667A"/>
    <w:rsid w:val="00660535"/>
    <w:rsid w:val="00675775"/>
    <w:rsid w:val="00683D61"/>
    <w:rsid w:val="00697E6A"/>
    <w:rsid w:val="006B6237"/>
    <w:rsid w:val="006C45D1"/>
    <w:rsid w:val="006C4D3D"/>
    <w:rsid w:val="006D26E8"/>
    <w:rsid w:val="006D40FD"/>
    <w:rsid w:val="006D60DA"/>
    <w:rsid w:val="006D7454"/>
    <w:rsid w:val="006E0659"/>
    <w:rsid w:val="006E5143"/>
    <w:rsid w:val="006E6B4E"/>
    <w:rsid w:val="006E6DCE"/>
    <w:rsid w:val="006F0357"/>
    <w:rsid w:val="006F5D9B"/>
    <w:rsid w:val="00714B0B"/>
    <w:rsid w:val="0071650D"/>
    <w:rsid w:val="0072097C"/>
    <w:rsid w:val="00726E67"/>
    <w:rsid w:val="007329CC"/>
    <w:rsid w:val="00736107"/>
    <w:rsid w:val="00753391"/>
    <w:rsid w:val="00780541"/>
    <w:rsid w:val="0078083F"/>
    <w:rsid w:val="00780905"/>
    <w:rsid w:val="007A2AAC"/>
    <w:rsid w:val="007A2CA0"/>
    <w:rsid w:val="007C3085"/>
    <w:rsid w:val="007C509C"/>
    <w:rsid w:val="007D18F3"/>
    <w:rsid w:val="007D31E7"/>
    <w:rsid w:val="007D6279"/>
    <w:rsid w:val="007E061F"/>
    <w:rsid w:val="007E53C1"/>
    <w:rsid w:val="007E702C"/>
    <w:rsid w:val="007F1987"/>
    <w:rsid w:val="007F2A71"/>
    <w:rsid w:val="00811877"/>
    <w:rsid w:val="00824F09"/>
    <w:rsid w:val="00824FE1"/>
    <w:rsid w:val="0085247B"/>
    <w:rsid w:val="0085544B"/>
    <w:rsid w:val="00857107"/>
    <w:rsid w:val="008615F9"/>
    <w:rsid w:val="0087574C"/>
    <w:rsid w:val="00882BE9"/>
    <w:rsid w:val="00891CD9"/>
    <w:rsid w:val="008A2B9F"/>
    <w:rsid w:val="008C5870"/>
    <w:rsid w:val="008D1D9A"/>
    <w:rsid w:val="008D38C9"/>
    <w:rsid w:val="008F49C3"/>
    <w:rsid w:val="009055D2"/>
    <w:rsid w:val="00920AAC"/>
    <w:rsid w:val="009211EE"/>
    <w:rsid w:val="009239CD"/>
    <w:rsid w:val="00947F74"/>
    <w:rsid w:val="00951360"/>
    <w:rsid w:val="009518B5"/>
    <w:rsid w:val="009529C4"/>
    <w:rsid w:val="00954C86"/>
    <w:rsid w:val="009601AA"/>
    <w:rsid w:val="00971A89"/>
    <w:rsid w:val="009A1B81"/>
    <w:rsid w:val="009B6F1E"/>
    <w:rsid w:val="009C427D"/>
    <w:rsid w:val="009C63ED"/>
    <w:rsid w:val="009D2DE0"/>
    <w:rsid w:val="009D72E8"/>
    <w:rsid w:val="009F1A19"/>
    <w:rsid w:val="009F1D45"/>
    <w:rsid w:val="009F39A5"/>
    <w:rsid w:val="00A202E1"/>
    <w:rsid w:val="00A25CE3"/>
    <w:rsid w:val="00A4194E"/>
    <w:rsid w:val="00A60E9C"/>
    <w:rsid w:val="00A61B7C"/>
    <w:rsid w:val="00A61EE8"/>
    <w:rsid w:val="00A75198"/>
    <w:rsid w:val="00A7616D"/>
    <w:rsid w:val="00A839D1"/>
    <w:rsid w:val="00A8746C"/>
    <w:rsid w:val="00A907F1"/>
    <w:rsid w:val="00A96534"/>
    <w:rsid w:val="00A979ED"/>
    <w:rsid w:val="00AA270F"/>
    <w:rsid w:val="00AA4E2C"/>
    <w:rsid w:val="00AB4A60"/>
    <w:rsid w:val="00AC53C2"/>
    <w:rsid w:val="00AD62FC"/>
    <w:rsid w:val="00AE148F"/>
    <w:rsid w:val="00AE6547"/>
    <w:rsid w:val="00AF3A68"/>
    <w:rsid w:val="00B033BF"/>
    <w:rsid w:val="00B0706F"/>
    <w:rsid w:val="00B1099C"/>
    <w:rsid w:val="00B25D29"/>
    <w:rsid w:val="00B261EE"/>
    <w:rsid w:val="00B32420"/>
    <w:rsid w:val="00B32F22"/>
    <w:rsid w:val="00B42F5F"/>
    <w:rsid w:val="00B441C6"/>
    <w:rsid w:val="00B46137"/>
    <w:rsid w:val="00B52FF2"/>
    <w:rsid w:val="00B61128"/>
    <w:rsid w:val="00B71897"/>
    <w:rsid w:val="00B72188"/>
    <w:rsid w:val="00B81409"/>
    <w:rsid w:val="00B908F1"/>
    <w:rsid w:val="00B90EE4"/>
    <w:rsid w:val="00BB28B6"/>
    <w:rsid w:val="00BC237A"/>
    <w:rsid w:val="00BC68A5"/>
    <w:rsid w:val="00BD3DD3"/>
    <w:rsid w:val="00BE5234"/>
    <w:rsid w:val="00BE614D"/>
    <w:rsid w:val="00BE6D1F"/>
    <w:rsid w:val="00BE716D"/>
    <w:rsid w:val="00C004FB"/>
    <w:rsid w:val="00C14B22"/>
    <w:rsid w:val="00C40080"/>
    <w:rsid w:val="00C401EF"/>
    <w:rsid w:val="00C4496D"/>
    <w:rsid w:val="00C6179C"/>
    <w:rsid w:val="00C755B4"/>
    <w:rsid w:val="00C925D4"/>
    <w:rsid w:val="00C926B8"/>
    <w:rsid w:val="00CA61A3"/>
    <w:rsid w:val="00CA7084"/>
    <w:rsid w:val="00CB3451"/>
    <w:rsid w:val="00CD1725"/>
    <w:rsid w:val="00CD3898"/>
    <w:rsid w:val="00CE06A4"/>
    <w:rsid w:val="00D03495"/>
    <w:rsid w:val="00D0712E"/>
    <w:rsid w:val="00D119B5"/>
    <w:rsid w:val="00D437B3"/>
    <w:rsid w:val="00D462AC"/>
    <w:rsid w:val="00D53613"/>
    <w:rsid w:val="00D57FB6"/>
    <w:rsid w:val="00D61995"/>
    <w:rsid w:val="00D6415F"/>
    <w:rsid w:val="00D73338"/>
    <w:rsid w:val="00D95287"/>
    <w:rsid w:val="00DB70A8"/>
    <w:rsid w:val="00DB79D1"/>
    <w:rsid w:val="00DC2C22"/>
    <w:rsid w:val="00DD6FE6"/>
    <w:rsid w:val="00DD7E45"/>
    <w:rsid w:val="00DE01BE"/>
    <w:rsid w:val="00DE024B"/>
    <w:rsid w:val="00DF39DA"/>
    <w:rsid w:val="00E07475"/>
    <w:rsid w:val="00E13DD2"/>
    <w:rsid w:val="00E209BB"/>
    <w:rsid w:val="00E44434"/>
    <w:rsid w:val="00E50AFC"/>
    <w:rsid w:val="00E50C07"/>
    <w:rsid w:val="00E54AD6"/>
    <w:rsid w:val="00E569C5"/>
    <w:rsid w:val="00E74F19"/>
    <w:rsid w:val="00E76A57"/>
    <w:rsid w:val="00EA32C5"/>
    <w:rsid w:val="00EB5FAA"/>
    <w:rsid w:val="00EC29B8"/>
    <w:rsid w:val="00ED099A"/>
    <w:rsid w:val="00ED2A0F"/>
    <w:rsid w:val="00ED35C2"/>
    <w:rsid w:val="00EE0A45"/>
    <w:rsid w:val="00EE1DE1"/>
    <w:rsid w:val="00EE4F78"/>
    <w:rsid w:val="00EE53AD"/>
    <w:rsid w:val="00EF00A9"/>
    <w:rsid w:val="00EF06A3"/>
    <w:rsid w:val="00F0051E"/>
    <w:rsid w:val="00F02EFC"/>
    <w:rsid w:val="00F075E3"/>
    <w:rsid w:val="00F237AD"/>
    <w:rsid w:val="00F3199A"/>
    <w:rsid w:val="00F450D4"/>
    <w:rsid w:val="00F53FB8"/>
    <w:rsid w:val="00F64373"/>
    <w:rsid w:val="00F646A7"/>
    <w:rsid w:val="00F7466D"/>
    <w:rsid w:val="00F82FBF"/>
    <w:rsid w:val="00FA267F"/>
    <w:rsid w:val="00FC017D"/>
    <w:rsid w:val="00FC019A"/>
    <w:rsid w:val="00FD34B3"/>
    <w:rsid w:val="00FD4069"/>
    <w:rsid w:val="00FE7768"/>
    <w:rsid w:val="130D9ECB"/>
    <w:rsid w:val="1DFEB671"/>
    <w:rsid w:val="30FD6EB6"/>
    <w:rsid w:val="3EA0E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0D56D10"/>
  <w15:chartTrackingRefBased/>
  <w15:docId w15:val="{DA87FBDE-D200-487A-B30F-34DB5BDF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ID"/>
    <w:qFormat/>
    <w:rsid w:val="003B77D3"/>
    <w:pPr>
      <w:spacing w:after="160"/>
      <w:jc w:val="both"/>
    </w:pPr>
    <w:rPr>
      <w:rFonts w:ascii="Lato" w:hAnsi="Lato"/>
      <w:szCs w:val="22"/>
      <w:lang w:val="en-US" w:eastAsia="en-US"/>
    </w:rPr>
  </w:style>
  <w:style w:type="paragraph" w:styleId="Heading1">
    <w:name w:val="heading 1"/>
    <w:basedOn w:val="Normal"/>
    <w:next w:val="ParagraphNID"/>
    <w:link w:val="Heading1Char"/>
    <w:uiPriority w:val="99"/>
    <w:qFormat/>
    <w:rsid w:val="003B77D3"/>
    <w:pPr>
      <w:keepNext/>
      <w:keepLines/>
      <w:spacing w:before="360" w:after="240"/>
      <w:outlineLvl w:val="0"/>
    </w:pPr>
    <w:rPr>
      <w:rFonts w:ascii="Lato Medium" w:eastAsia="Times New Roman" w:hAnsi="Lato Medium"/>
      <w:bCs/>
      <w:caps/>
      <w:color w:val="000000" w:themeColor="text1"/>
      <w:sz w:val="30"/>
      <w:szCs w:val="32"/>
      <w:lang w:val="nl-BE"/>
    </w:rPr>
  </w:style>
  <w:style w:type="paragraph" w:styleId="Heading2">
    <w:name w:val="heading 2"/>
    <w:basedOn w:val="Normal"/>
    <w:next w:val="ParagraphNID"/>
    <w:link w:val="Heading2Char"/>
    <w:uiPriority w:val="99"/>
    <w:qFormat/>
    <w:rsid w:val="003B77D3"/>
    <w:pPr>
      <w:keepNext/>
      <w:keepLines/>
      <w:spacing w:before="280" w:after="240"/>
      <w:outlineLvl w:val="1"/>
    </w:pPr>
    <w:rPr>
      <w:rFonts w:eastAsia="Times New Roman"/>
      <w:bCs/>
      <w:caps/>
      <w:sz w:val="28"/>
      <w:szCs w:val="26"/>
    </w:rPr>
  </w:style>
  <w:style w:type="paragraph" w:styleId="Heading3">
    <w:name w:val="heading 3"/>
    <w:basedOn w:val="Normal"/>
    <w:next w:val="ParagraphNID"/>
    <w:link w:val="Heading3Char"/>
    <w:uiPriority w:val="99"/>
    <w:qFormat/>
    <w:rsid w:val="003B77D3"/>
    <w:pPr>
      <w:keepNext/>
      <w:keepLines/>
      <w:spacing w:before="280" w:after="240"/>
      <w:outlineLvl w:val="2"/>
    </w:pPr>
    <w:rPr>
      <w:rFonts w:eastAsia="Times New Roman"/>
      <w:bCs/>
      <w:caps/>
      <w:sz w:val="24"/>
    </w:rPr>
  </w:style>
  <w:style w:type="paragraph" w:styleId="Heading4">
    <w:name w:val="heading 4"/>
    <w:basedOn w:val="Heading3"/>
    <w:next w:val="ParagraphNID"/>
    <w:link w:val="Heading4Char"/>
    <w:uiPriority w:val="99"/>
    <w:unhideWhenUsed/>
    <w:rsid w:val="00DB70A8"/>
    <w:pPr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7D18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7D18F3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unhideWhenUsed/>
    <w:rsid w:val="007D18F3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unhideWhenUsed/>
    <w:rsid w:val="007D18F3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unhideWhenUsed/>
    <w:rsid w:val="007D18F3"/>
    <w:p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B77D3"/>
    <w:rPr>
      <w:rFonts w:ascii="Lato Medium" w:eastAsia="Times New Roman" w:hAnsi="Lato Medium"/>
      <w:bCs/>
      <w:caps/>
      <w:color w:val="000000" w:themeColor="text1"/>
      <w:sz w:val="30"/>
      <w:szCs w:val="32"/>
      <w:lang w:val="nl-BE" w:eastAsia="en-US"/>
    </w:rPr>
  </w:style>
  <w:style w:type="character" w:customStyle="1" w:styleId="Heading2Char">
    <w:name w:val="Heading 2 Char"/>
    <w:link w:val="Heading2"/>
    <w:uiPriority w:val="99"/>
    <w:locked/>
    <w:rsid w:val="003B77D3"/>
    <w:rPr>
      <w:rFonts w:ascii="Lato" w:eastAsia="Times New Roman" w:hAnsi="Lato"/>
      <w:bCs/>
      <w:caps/>
      <w:sz w:val="28"/>
      <w:szCs w:val="26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AF3A68"/>
    <w:rPr>
      <w:rFonts w:ascii="Calibri" w:eastAsia="Times New Roman" w:hAnsi="Calibri"/>
      <w:bCs/>
      <w:caps/>
      <w:color w:val="F68B1F"/>
      <w:sz w:val="24"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AF3A68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AF3A68"/>
    <w:rPr>
      <w:rFonts w:ascii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AF3A68"/>
    <w:rPr>
      <w:rFonts w:ascii="Times New Roman" w:hAnsi="Times New Roman"/>
      <w:sz w:val="24"/>
      <w:szCs w:val="22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AF3A68"/>
    <w:rPr>
      <w:rFonts w:ascii="Times New Roman" w:hAnsi="Times New Roman"/>
      <w:i/>
      <w:i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AF3A68"/>
    <w:rPr>
      <w:rFonts w:ascii="Calibri" w:hAnsi="Calibri" w:cs="Arial"/>
      <w:sz w:val="22"/>
      <w:szCs w:val="22"/>
      <w:lang w:val="en-US" w:eastAsia="en-US"/>
    </w:rPr>
  </w:style>
  <w:style w:type="character" w:customStyle="1" w:styleId="EndnoteText1">
    <w:name w:val="Endnote Text1"/>
    <w:uiPriority w:val="99"/>
    <w:semiHidden/>
    <w:rsid w:val="00E50AFC"/>
  </w:style>
  <w:style w:type="character" w:customStyle="1" w:styleId="Kappaleenoletuskirjasin1">
    <w:name w:val="Kappaleen oletuskirjasin1"/>
    <w:uiPriority w:val="99"/>
    <w:semiHidden/>
    <w:rsid w:val="00F3199A"/>
  </w:style>
  <w:style w:type="paragraph" w:styleId="Header">
    <w:name w:val="header"/>
    <w:basedOn w:val="Normal"/>
    <w:link w:val="HeaderChar"/>
    <w:uiPriority w:val="99"/>
    <w:rsid w:val="0000615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sid w:val="0000615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0615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customStyle="1" w:styleId="Header1">
    <w:name w:val="Header1"/>
    <w:basedOn w:val="Normal"/>
    <w:uiPriority w:val="99"/>
    <w:semiHidden/>
    <w:rsid w:val="009D72E8"/>
    <w:pPr>
      <w:jc w:val="right"/>
    </w:pPr>
    <w:rPr>
      <w:rFonts w:ascii="Calibri" w:hAnsi="Calibri"/>
    </w:rPr>
  </w:style>
  <w:style w:type="paragraph" w:customStyle="1" w:styleId="Ingressi">
    <w:name w:val="Ingressi"/>
    <w:basedOn w:val="Normal"/>
    <w:autoRedefine/>
    <w:uiPriority w:val="99"/>
    <w:unhideWhenUsed/>
    <w:rsid w:val="007D18F3"/>
    <w:rPr>
      <w:rFonts w:cs="Arial"/>
      <w:color w:val="000000"/>
      <w:sz w:val="26"/>
    </w:rPr>
  </w:style>
  <w:style w:type="paragraph" w:customStyle="1" w:styleId="Footer1">
    <w:name w:val="Footer1"/>
    <w:basedOn w:val="Normal"/>
    <w:autoRedefine/>
    <w:uiPriority w:val="99"/>
    <w:unhideWhenUsed/>
    <w:rsid w:val="000C343C"/>
    <w:pPr>
      <w:jc w:val="left"/>
    </w:pPr>
    <w:rPr>
      <w:noProof/>
      <w:color w:val="FFFFFF"/>
      <w:szCs w:val="20"/>
    </w:rPr>
  </w:style>
  <w:style w:type="table" w:customStyle="1" w:styleId="Taulukko">
    <w:name w:val="Taulukko"/>
    <w:uiPriority w:val="99"/>
    <w:rsid w:val="00F3199A"/>
    <w:pPr>
      <w:spacing w:before="200" w:after="200"/>
      <w:jc w:val="both"/>
    </w:pPr>
    <w:rPr>
      <w:rFonts w:ascii="Avenir LT Std 45 Book" w:hAnsi="Avenir LT Std 45 Book"/>
      <w:lang w:val="en-US" w:eastAsia="en-US"/>
    </w:rPr>
    <w:tblPr>
      <w:tblStyleRow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13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uiPriority w:val="99"/>
    <w:qFormat/>
    <w:rsid w:val="003B77D3"/>
    <w:pPr>
      <w:numPr>
        <w:numId w:val="26"/>
      </w:numPr>
      <w:contextualSpacing/>
    </w:pPr>
  </w:style>
  <w:style w:type="paragraph" w:styleId="ListBullet">
    <w:name w:val="List Bullet"/>
    <w:basedOn w:val="Normal"/>
    <w:uiPriority w:val="99"/>
    <w:qFormat/>
    <w:rsid w:val="003B77D3"/>
    <w:pPr>
      <w:numPr>
        <w:numId w:val="25"/>
      </w:numPr>
      <w:contextualSpacing/>
    </w:pPr>
  </w:style>
  <w:style w:type="paragraph" w:styleId="BlockText">
    <w:name w:val="Block Text"/>
    <w:basedOn w:val="Normal"/>
    <w:uiPriority w:val="99"/>
    <w:semiHidden/>
    <w:rsid w:val="007D18F3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semiHidden/>
    <w:rsid w:val="007D18F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3">
    <w:name w:val="Body Text 3"/>
    <w:basedOn w:val="Normal"/>
    <w:link w:val="BodyText3Char"/>
    <w:uiPriority w:val="99"/>
    <w:semiHidden/>
    <w:rsid w:val="007D18F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BodyText">
    <w:name w:val="Body Text"/>
    <w:basedOn w:val="Normal"/>
    <w:link w:val="BodyTextChar"/>
    <w:uiPriority w:val="99"/>
    <w:unhideWhenUsed/>
    <w:rsid w:val="007D18F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7D18F3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">
    <w:name w:val="Body Text Indent"/>
    <w:basedOn w:val="Normal"/>
    <w:link w:val="BodyTextIndentChar"/>
    <w:uiPriority w:val="99"/>
    <w:semiHidden/>
    <w:rsid w:val="007D18F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7D18F3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2">
    <w:name w:val="Body Text Indent 2"/>
    <w:basedOn w:val="Normal"/>
    <w:link w:val="BodyTextIndent2Char"/>
    <w:uiPriority w:val="99"/>
    <w:semiHidden/>
    <w:rsid w:val="007D18F3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3">
    <w:name w:val="Body Text Indent 3"/>
    <w:basedOn w:val="Normal"/>
    <w:link w:val="BodyTextIndent3Char"/>
    <w:uiPriority w:val="99"/>
    <w:semiHidden/>
    <w:rsid w:val="007D18F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Caption">
    <w:name w:val="caption"/>
    <w:basedOn w:val="Normal"/>
    <w:next w:val="Normal"/>
    <w:uiPriority w:val="99"/>
    <w:unhideWhenUsed/>
    <w:rsid w:val="007D18F3"/>
    <w:rPr>
      <w:b/>
      <w:bCs/>
      <w:szCs w:val="20"/>
    </w:rPr>
  </w:style>
  <w:style w:type="paragraph" w:styleId="Closing">
    <w:name w:val="Closing"/>
    <w:basedOn w:val="Normal"/>
    <w:link w:val="ClosingChar"/>
    <w:uiPriority w:val="99"/>
    <w:semiHidden/>
    <w:rsid w:val="007D18F3"/>
    <w:pPr>
      <w:ind w:left="4252"/>
    </w:pPr>
  </w:style>
  <w:style w:type="character" w:customStyle="1" w:styleId="ClosingChar">
    <w:name w:val="Closing Char"/>
    <w:link w:val="Clos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E-mailSignature">
    <w:name w:val="E-mail Signature"/>
    <w:basedOn w:val="Normal"/>
    <w:link w:val="E-mailSignatureChar"/>
    <w:uiPriority w:val="99"/>
    <w:semiHidden/>
    <w:rsid w:val="007D18F3"/>
  </w:style>
  <w:style w:type="character" w:customStyle="1" w:styleId="E-mailSignatureChar">
    <w:name w:val="E-mail Signature Char"/>
    <w:link w:val="E-mail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Emphasis">
    <w:name w:val="Emphasis"/>
    <w:uiPriority w:val="99"/>
    <w:unhideWhenUsed/>
    <w:rsid w:val="007D18F3"/>
    <w:rPr>
      <w:rFonts w:cs="Times New Roman"/>
      <w:i/>
      <w:iCs/>
    </w:rPr>
  </w:style>
  <w:style w:type="character" w:styleId="HTMLAcronym">
    <w:name w:val="HTML Acronym"/>
    <w:uiPriority w:val="99"/>
    <w:semiHidden/>
    <w:rsid w:val="007D18F3"/>
    <w:rPr>
      <w:rFonts w:cs="Times New Roman"/>
    </w:rPr>
  </w:style>
  <w:style w:type="character" w:styleId="HTMLCite">
    <w:name w:val="HTML Cite"/>
    <w:uiPriority w:val="99"/>
    <w:semiHidden/>
    <w:rsid w:val="007D18F3"/>
    <w:rPr>
      <w:rFonts w:cs="Times New Roman"/>
      <w:i/>
      <w:iCs/>
    </w:rPr>
  </w:style>
  <w:style w:type="character" w:styleId="HTMLCode">
    <w:name w:val="HTML Code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7D18F3"/>
    <w:rPr>
      <w:rFonts w:cs="Times New Roman"/>
      <w:i/>
      <w:iCs/>
    </w:rPr>
  </w:style>
  <w:style w:type="character" w:styleId="HTMLKeyboard">
    <w:name w:val="HTML Keyboard"/>
    <w:uiPriority w:val="99"/>
    <w:semiHidden/>
    <w:rsid w:val="007D18F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character" w:styleId="HTMLSample">
    <w:name w:val="HTML Sample"/>
    <w:uiPriority w:val="99"/>
    <w:semiHidden/>
    <w:rsid w:val="007D18F3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7D18F3"/>
    <w:rPr>
      <w:rFonts w:cs="Times New Roman"/>
      <w:i/>
      <w:iCs/>
    </w:rPr>
  </w:style>
  <w:style w:type="character" w:styleId="Hyperlink">
    <w:name w:val="Hyperlink"/>
    <w:uiPriority w:val="99"/>
    <w:unhideWhenUsed/>
    <w:rsid w:val="007D18F3"/>
    <w:rPr>
      <w:rFonts w:cs="Times New Roman"/>
      <w:color w:val="0000FF"/>
      <w:u w:val="single"/>
    </w:rPr>
  </w:style>
  <w:style w:type="character" w:styleId="LineNumber">
    <w:name w:val="line number"/>
    <w:uiPriority w:val="99"/>
    <w:semiHidden/>
    <w:rsid w:val="007D18F3"/>
    <w:rPr>
      <w:rFonts w:cs="Times New Roman"/>
    </w:rPr>
  </w:style>
  <w:style w:type="paragraph" w:styleId="List3">
    <w:name w:val="List 3"/>
    <w:basedOn w:val="Normal"/>
    <w:uiPriority w:val="99"/>
    <w:semiHidden/>
    <w:rsid w:val="007D18F3"/>
    <w:pPr>
      <w:ind w:left="849" w:hanging="283"/>
    </w:pPr>
  </w:style>
  <w:style w:type="paragraph" w:styleId="List4">
    <w:name w:val="List 4"/>
    <w:basedOn w:val="Normal"/>
    <w:uiPriority w:val="99"/>
    <w:semiHidden/>
    <w:rsid w:val="007D18F3"/>
    <w:pPr>
      <w:ind w:left="1132" w:hanging="283"/>
    </w:pPr>
  </w:style>
  <w:style w:type="paragraph" w:styleId="List5">
    <w:name w:val="List 5"/>
    <w:basedOn w:val="Normal"/>
    <w:uiPriority w:val="99"/>
    <w:semiHidden/>
    <w:rsid w:val="007D18F3"/>
    <w:pPr>
      <w:ind w:left="1415" w:hanging="283"/>
    </w:pPr>
  </w:style>
  <w:style w:type="paragraph" w:styleId="ListBullet2">
    <w:name w:val="List Bullet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Bullet3">
    <w:name w:val="List Bullet 3"/>
    <w:basedOn w:val="Normal"/>
    <w:uiPriority w:val="99"/>
    <w:semiHidden/>
    <w:rsid w:val="007D18F3"/>
    <w:pPr>
      <w:tabs>
        <w:tab w:val="num" w:pos="643"/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rsid w:val="007D18F3"/>
    <w:pPr>
      <w:tabs>
        <w:tab w:val="num" w:pos="926"/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rsid w:val="007D18F3"/>
    <w:pPr>
      <w:tabs>
        <w:tab w:val="num" w:pos="1209"/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rsid w:val="007D18F3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7D18F3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7D18F3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7D18F3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7D18F3"/>
    <w:pPr>
      <w:spacing w:after="120"/>
      <w:ind w:left="1415"/>
    </w:pPr>
  </w:style>
  <w:style w:type="paragraph" w:styleId="ListNumber2">
    <w:name w:val="List Number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Number3">
    <w:name w:val="List Number 3"/>
    <w:basedOn w:val="Normal"/>
    <w:uiPriority w:val="99"/>
    <w:semiHidden/>
    <w:rsid w:val="007D18F3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rsid w:val="007D18F3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rsid w:val="007D18F3"/>
    <w:pPr>
      <w:tabs>
        <w:tab w:val="num" w:pos="1492"/>
      </w:tabs>
      <w:ind w:left="1492" w:hanging="360"/>
    </w:pPr>
  </w:style>
  <w:style w:type="paragraph" w:styleId="MessageHeader">
    <w:name w:val="Message Header"/>
    <w:basedOn w:val="Normal"/>
    <w:link w:val="MessageHeaderChar"/>
    <w:uiPriority w:val="99"/>
    <w:semiHidden/>
    <w:rsid w:val="007D18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hanging="1134"/>
    </w:pPr>
    <w:rPr>
      <w:rFonts w:cs="Arial"/>
      <w:sz w:val="24"/>
    </w:rPr>
  </w:style>
  <w:style w:type="character" w:customStyle="1" w:styleId="MessageHeaderChar">
    <w:name w:val="Message Header Char"/>
    <w:link w:val="MessageHeader"/>
    <w:uiPriority w:val="99"/>
    <w:semiHidden/>
    <w:locked/>
    <w:rsid w:val="00001011"/>
    <w:rPr>
      <w:rFonts w:ascii="Cambria" w:hAnsi="Cambria" w:cs="Times New Roman"/>
      <w:sz w:val="24"/>
      <w:szCs w:val="24"/>
      <w:shd w:val="pct20" w:color="auto" w:fill="auto"/>
      <w:lang w:val="fi-FI"/>
    </w:rPr>
  </w:style>
  <w:style w:type="paragraph" w:styleId="NormalWeb">
    <w:name w:val="Normal (Web)"/>
    <w:basedOn w:val="Normal"/>
    <w:uiPriority w:val="99"/>
    <w:semiHidden/>
    <w:rsid w:val="007D18F3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rsid w:val="007D18F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7D18F3"/>
  </w:style>
  <w:style w:type="character" w:customStyle="1" w:styleId="NoteHeadingChar">
    <w:name w:val="Note Heading Char"/>
    <w:link w:val="NoteHead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PageNumber">
    <w:name w:val="page number"/>
    <w:uiPriority w:val="99"/>
    <w:semiHidden/>
    <w:rsid w:val="007D18F3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7D18F3"/>
  </w:style>
  <w:style w:type="character" w:customStyle="1" w:styleId="SalutationChar">
    <w:name w:val="Salutation Char"/>
    <w:link w:val="Salutation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Signature">
    <w:name w:val="Signature"/>
    <w:basedOn w:val="Normal"/>
    <w:link w:val="SignatureChar"/>
    <w:uiPriority w:val="99"/>
    <w:semiHidden/>
    <w:rsid w:val="007D18F3"/>
    <w:pPr>
      <w:ind w:left="4252"/>
    </w:pPr>
  </w:style>
  <w:style w:type="character" w:customStyle="1" w:styleId="SignatureChar">
    <w:name w:val="Signature Char"/>
    <w:link w:val="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Strong">
    <w:name w:val="Strong"/>
    <w:uiPriority w:val="99"/>
    <w:unhideWhenUsed/>
    <w:rsid w:val="007D18F3"/>
    <w:rPr>
      <w:rFonts w:cs="Times New Roman"/>
      <w:b/>
      <w:bCs/>
    </w:rPr>
  </w:style>
  <w:style w:type="paragraph" w:styleId="Subtitle">
    <w:name w:val="Subtitle"/>
    <w:basedOn w:val="Normal"/>
    <w:link w:val="SubtitleChar"/>
    <w:uiPriority w:val="99"/>
    <w:unhideWhenUsed/>
    <w:rsid w:val="007D18F3"/>
    <w:pPr>
      <w:spacing w:after="60"/>
      <w:jc w:val="center"/>
      <w:outlineLvl w:val="1"/>
    </w:pPr>
    <w:rPr>
      <w:rFonts w:cs="Arial"/>
      <w:sz w:val="24"/>
    </w:rPr>
  </w:style>
  <w:style w:type="character" w:customStyle="1" w:styleId="SubtitleChar">
    <w:name w:val="Subtitle Char"/>
    <w:link w:val="Subtitle"/>
    <w:uiPriority w:val="99"/>
    <w:locked/>
    <w:rsid w:val="00AF3A68"/>
    <w:rPr>
      <w:rFonts w:ascii="Calibri" w:hAnsi="Calibri" w:cs="Arial"/>
      <w:sz w:val="24"/>
      <w:szCs w:val="22"/>
      <w:lang w:val="en-US" w:eastAsia="en-US"/>
    </w:rPr>
  </w:style>
  <w:style w:type="table" w:styleId="Table3Deffects1">
    <w:name w:val="Table 3D effects 1"/>
    <w:basedOn w:val="TableNormal"/>
    <w:uiPriority w:val="99"/>
    <w:semiHidden/>
    <w:rsid w:val="007D18F3"/>
    <w:rPr>
      <w:rFonts w:eastAsia="Times New Roman"/>
    </w:rPr>
    <w:tblPr/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7D18F3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7D18F3"/>
    <w:rPr>
      <w:rFonts w:eastAsia="Times New Roman"/>
    </w:rPr>
    <w:tblPr>
      <w:tblStyleRowBandSize w:val="1"/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7D18F3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7D18F3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7D18F3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7D18F3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25" w:color="000000" w:fill="FFFFFF"/>
      </w:tcPr>
    </w:tblStylePr>
    <w:tblStylePr w:type="band2Vert">
      <w:rPr>
        <w:rFonts w:cs="Times New Roman"/>
      </w:rPr>
      <w:tblPr/>
      <w:tcPr>
        <w:shd w:val="pct25" w:color="FF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30" w:color="000000" w:fill="FFFFFF"/>
      </w:tcPr>
    </w:tblStylePr>
    <w:tblStylePr w:type="band2Vert">
      <w:rPr>
        <w:rFonts w:cs="Times New Roman"/>
      </w:rPr>
      <w:tblPr/>
      <w:tcPr>
        <w:shd w:val="pct25" w:color="00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7D18F3"/>
    <w:rPr>
      <w:rFonts w:eastAsia="Times New Roman"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50" w:color="00808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7D18F3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</w:style>
  <w:style w:type="table" w:styleId="TableContemporary">
    <w:name w:val="Table Contemporary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7D18F3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7D18F3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7D18F3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7D18F3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7D18F3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7D18F3"/>
    <w:rPr>
      <w:rFonts w:eastAsia="Times New Roman"/>
    </w:rPr>
    <w:tblPr/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7D18F3"/>
    <w:rPr>
      <w:rFonts w:eastAsia="Times New Roman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7D18F3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7D18F3"/>
    <w:rPr>
      <w:i/>
      <w:iCs/>
    </w:rPr>
  </w:style>
  <w:style w:type="character" w:customStyle="1" w:styleId="HTMLAddressChar">
    <w:name w:val="HTML Address Char"/>
    <w:link w:val="HTMLAddress"/>
    <w:uiPriority w:val="99"/>
    <w:locked/>
    <w:rsid w:val="00AF3A68"/>
    <w:rPr>
      <w:rFonts w:ascii="Calibri" w:hAnsi="Calibri"/>
      <w:i/>
      <w:iCs/>
      <w:sz w:val="22"/>
      <w:szCs w:val="22"/>
      <w:lang w:val="en-US" w:eastAsia="en-US"/>
    </w:rPr>
  </w:style>
  <w:style w:type="paragraph" w:styleId="ListParagraph">
    <w:name w:val="List Paragraph"/>
    <w:aliases w:val="Paragraph"/>
    <w:basedOn w:val="Normal"/>
    <w:uiPriority w:val="34"/>
    <w:qFormat/>
    <w:rsid w:val="003B77D3"/>
    <w:pPr>
      <w:spacing w:after="200" w:line="276" w:lineRule="auto"/>
      <w:ind w:left="720"/>
      <w:contextualSpacing/>
    </w:pPr>
    <w:rPr>
      <w:rFonts w:eastAsia="Times New Roman" w:cs="Arial"/>
    </w:rPr>
  </w:style>
  <w:style w:type="numbering" w:styleId="111111">
    <w:name w:val="Outline List 2"/>
    <w:basedOn w:val="NoList"/>
    <w:uiPriority w:val="99"/>
    <w:semiHidden/>
    <w:unhideWhenUsed/>
    <w:rsid w:val="00D548A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D548AE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D548AE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nhideWhenUsed/>
    <w:locked/>
    <w:rsid w:val="00414305"/>
    <w:pPr>
      <w:spacing w:after="300"/>
      <w:contextualSpacing/>
    </w:pPr>
    <w:rPr>
      <w:rFonts w:ascii="Calibri" w:eastAsia="Times New Roman" w:hAnsi="Calibri"/>
      <w:spacing w:val="5"/>
      <w:kern w:val="28"/>
      <w:sz w:val="40"/>
      <w:szCs w:val="52"/>
    </w:rPr>
  </w:style>
  <w:style w:type="character" w:customStyle="1" w:styleId="TitleChar">
    <w:name w:val="Title Char"/>
    <w:link w:val="Title"/>
    <w:rsid w:val="00AF3A68"/>
    <w:rPr>
      <w:rFonts w:ascii="Calibri" w:eastAsia="Times New Roman" w:hAnsi="Calibri"/>
      <w:spacing w:val="5"/>
      <w:kern w:val="28"/>
      <w:sz w:val="40"/>
      <w:szCs w:val="52"/>
      <w:lang w:val="en-US" w:eastAsia="en-US"/>
    </w:rPr>
  </w:style>
  <w:style w:type="paragraph" w:styleId="NoSpacing">
    <w:name w:val="No Spacing"/>
    <w:uiPriority w:val="1"/>
    <w:unhideWhenUsed/>
    <w:rsid w:val="00414305"/>
    <w:pPr>
      <w:spacing w:before="200" w:after="200"/>
      <w:ind w:left="1134"/>
      <w:jc w:val="both"/>
    </w:pPr>
    <w:rPr>
      <w:rFonts w:ascii="Calibri" w:hAnsi="Calibri"/>
      <w:sz w:val="22"/>
      <w:szCs w:val="22"/>
      <w:lang w:val="en-US" w:eastAsia="en-US"/>
    </w:rPr>
  </w:style>
  <w:style w:type="paragraph" w:customStyle="1" w:styleId="Numhead1">
    <w:name w:val="Num.head 1"/>
    <w:basedOn w:val="Heading1"/>
    <w:next w:val="ParagraphNID"/>
    <w:link w:val="Numhead1Char"/>
    <w:rsid w:val="0011538E"/>
    <w:pPr>
      <w:numPr>
        <w:numId w:val="6"/>
      </w:numPr>
      <w:tabs>
        <w:tab w:val="left" w:pos="851"/>
      </w:tabs>
    </w:pPr>
    <w:rPr>
      <w:rFonts w:ascii="Calibri" w:hAnsi="Calibri"/>
    </w:rPr>
  </w:style>
  <w:style w:type="paragraph" w:customStyle="1" w:styleId="Numhead2">
    <w:name w:val="Num.head 2"/>
    <w:basedOn w:val="Heading2"/>
    <w:next w:val="ParagraphNID"/>
    <w:link w:val="Numhead2Char"/>
    <w:autoRedefine/>
    <w:rsid w:val="0011538E"/>
    <w:pPr>
      <w:numPr>
        <w:numId w:val="7"/>
      </w:numPr>
      <w:tabs>
        <w:tab w:val="left" w:pos="851"/>
      </w:tabs>
      <w:ind w:left="0" w:firstLine="0"/>
    </w:pPr>
  </w:style>
  <w:style w:type="character" w:customStyle="1" w:styleId="Numhead1Char">
    <w:name w:val="Num.head 1 Char"/>
    <w:link w:val="Numhead1"/>
    <w:rsid w:val="0011538E"/>
    <w:rPr>
      <w:rFonts w:ascii="Calibri" w:eastAsia="Times New Roman" w:hAnsi="Calibri"/>
      <w:bCs/>
      <w:caps/>
      <w:color w:val="F68B1F"/>
      <w:sz w:val="32"/>
      <w:szCs w:val="32"/>
      <w:lang w:val="en-US" w:eastAsia="en-US"/>
    </w:rPr>
  </w:style>
  <w:style w:type="paragraph" w:customStyle="1" w:styleId="Numhead3">
    <w:name w:val="Num.head 3"/>
    <w:basedOn w:val="Heading3"/>
    <w:next w:val="ParagraphNID"/>
    <w:link w:val="Numhead3Char"/>
    <w:rsid w:val="002C46DA"/>
    <w:pPr>
      <w:numPr>
        <w:numId w:val="8"/>
      </w:numPr>
      <w:tabs>
        <w:tab w:val="left" w:pos="851"/>
      </w:tabs>
      <w:ind w:left="357" w:hanging="357"/>
    </w:pPr>
    <w:rPr>
      <w:rFonts w:ascii="Calibri" w:hAnsi="Calibri"/>
    </w:rPr>
  </w:style>
  <w:style w:type="character" w:customStyle="1" w:styleId="Numhead2Char">
    <w:name w:val="Num.head 2 Char"/>
    <w:link w:val="Numhead2"/>
    <w:rsid w:val="0011538E"/>
    <w:rPr>
      <w:rFonts w:ascii="Calibri" w:eastAsia="Times New Roman" w:hAnsi="Calibri"/>
      <w:bCs/>
      <w:caps/>
      <w:color w:val="F68B1F"/>
      <w:sz w:val="28"/>
      <w:szCs w:val="26"/>
      <w:lang w:val="en-US" w:eastAsia="en-US"/>
    </w:rPr>
  </w:style>
  <w:style w:type="paragraph" w:customStyle="1" w:styleId="Numhead4">
    <w:name w:val="Num.head 4"/>
    <w:basedOn w:val="Heading4"/>
    <w:next w:val="ParagraphNID"/>
    <w:link w:val="Numhead4Char"/>
    <w:rsid w:val="002C46DA"/>
    <w:pPr>
      <w:numPr>
        <w:numId w:val="9"/>
      </w:numPr>
      <w:ind w:left="851" w:hanging="851"/>
    </w:pPr>
    <w:rPr>
      <w:rFonts w:ascii="Calibri" w:hAnsi="Calibri"/>
    </w:rPr>
  </w:style>
  <w:style w:type="character" w:customStyle="1" w:styleId="Numhead3Char">
    <w:name w:val="Num.head 3 Char"/>
    <w:link w:val="Numhead3"/>
    <w:rsid w:val="002C46DA"/>
    <w:rPr>
      <w:rFonts w:ascii="Calibri" w:eastAsia="Times New Roman" w:hAnsi="Calibri"/>
      <w:bCs/>
      <w:caps/>
      <w:color w:val="F68B1F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B77D3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65F91"/>
      <w:szCs w:val="28"/>
    </w:rPr>
  </w:style>
  <w:style w:type="character" w:customStyle="1" w:styleId="Numhead4Char">
    <w:name w:val="Num.head 4 Char"/>
    <w:link w:val="Numhead4"/>
    <w:rsid w:val="002C46DA"/>
    <w:rPr>
      <w:rFonts w:ascii="Calibri" w:eastAsia="Times New Roman" w:hAnsi="Calibri"/>
      <w:bCs/>
      <w:caps/>
      <w:color w:val="F68B1F"/>
      <w:sz w:val="22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locked/>
    <w:rsid w:val="00B52FF2"/>
    <w:pPr>
      <w:tabs>
        <w:tab w:val="left" w:pos="284"/>
        <w:tab w:val="left" w:pos="851"/>
        <w:tab w:val="right" w:leader="dot" w:pos="9736"/>
      </w:tabs>
      <w:spacing w:after="100"/>
      <w:jc w:val="left"/>
    </w:pPr>
    <w:rPr>
      <w:caps/>
    </w:rPr>
  </w:style>
  <w:style w:type="paragraph" w:styleId="TOC2">
    <w:name w:val="toc 2"/>
    <w:basedOn w:val="Normal"/>
    <w:next w:val="Normal"/>
    <w:autoRedefine/>
    <w:uiPriority w:val="39"/>
    <w:locked/>
    <w:rsid w:val="00B52FF2"/>
    <w:pPr>
      <w:tabs>
        <w:tab w:val="left" w:pos="0"/>
        <w:tab w:val="right" w:leader="dot" w:pos="9736"/>
      </w:tabs>
      <w:spacing w:after="100"/>
      <w:ind w:left="567"/>
    </w:pPr>
    <w:rPr>
      <w:caps/>
    </w:rPr>
  </w:style>
  <w:style w:type="paragraph" w:styleId="TOC3">
    <w:name w:val="toc 3"/>
    <w:basedOn w:val="Normal"/>
    <w:next w:val="Normal"/>
    <w:autoRedefine/>
    <w:uiPriority w:val="39"/>
    <w:locked/>
    <w:rsid w:val="00B52FF2"/>
    <w:pPr>
      <w:tabs>
        <w:tab w:val="right" w:leader="dot" w:pos="9736"/>
      </w:tabs>
      <w:spacing w:after="100"/>
      <w:ind w:left="1134"/>
      <w:jc w:val="left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922"/>
    <w:rPr>
      <w:rFonts w:ascii="Tahoma" w:hAnsi="Tahoma" w:cs="Tahoma"/>
      <w:sz w:val="16"/>
      <w:szCs w:val="16"/>
      <w:lang w:val="en-US" w:eastAsia="en-US"/>
    </w:rPr>
  </w:style>
  <w:style w:type="paragraph" w:customStyle="1" w:styleId="ParagraphNID">
    <w:name w:val="Paragraph NID"/>
    <w:basedOn w:val="Normal"/>
    <w:link w:val="ParagraphNIDChar"/>
    <w:qFormat/>
    <w:rsid w:val="003B77D3"/>
    <w:pPr>
      <w:ind w:left="720"/>
    </w:pPr>
  </w:style>
  <w:style w:type="character" w:customStyle="1" w:styleId="ParagraphNIDChar">
    <w:name w:val="Paragraph NID Char"/>
    <w:link w:val="ParagraphNID"/>
    <w:rsid w:val="003B77D3"/>
    <w:rPr>
      <w:rFonts w:ascii="Lato" w:hAnsi="Lato"/>
      <w:szCs w:val="22"/>
      <w:lang w:val="en-US" w:eastAsia="en-US"/>
    </w:rPr>
  </w:style>
  <w:style w:type="paragraph" w:customStyle="1" w:styleId="Title1NID">
    <w:name w:val="Title 1 NID"/>
    <w:basedOn w:val="Normal"/>
    <w:next w:val="Normal"/>
    <w:link w:val="Title1NIDChar"/>
    <w:qFormat/>
    <w:rsid w:val="003B77D3"/>
    <w:pPr>
      <w:spacing w:before="600" w:after="480"/>
    </w:pPr>
    <w:rPr>
      <w:rFonts w:ascii="Lato Medium" w:hAnsi="Lato Medium"/>
      <w:caps/>
      <w:sz w:val="44"/>
    </w:rPr>
  </w:style>
  <w:style w:type="paragraph" w:customStyle="1" w:styleId="Title2NID">
    <w:name w:val="Title 2 NID"/>
    <w:basedOn w:val="Title1NID"/>
    <w:next w:val="Normal"/>
    <w:link w:val="Title2NIDChar"/>
    <w:qFormat/>
    <w:rsid w:val="003B77D3"/>
    <w:pPr>
      <w:spacing w:before="240"/>
      <w:jc w:val="left"/>
    </w:pPr>
    <w:rPr>
      <w:sz w:val="26"/>
    </w:rPr>
  </w:style>
  <w:style w:type="paragraph" w:customStyle="1" w:styleId="Templatecomment">
    <w:name w:val="Template comment"/>
    <w:basedOn w:val="Normal"/>
    <w:link w:val="TemplatecommentChar"/>
    <w:rsid w:val="00DB70A8"/>
    <w:rPr>
      <w:i/>
      <w:color w:val="FF0000"/>
    </w:rPr>
  </w:style>
  <w:style w:type="character" w:customStyle="1" w:styleId="Title1NIDChar">
    <w:name w:val="Title 1 NID Char"/>
    <w:link w:val="Title1NID"/>
    <w:rsid w:val="003B77D3"/>
    <w:rPr>
      <w:rFonts w:ascii="Lato Medium" w:hAnsi="Lato Medium"/>
      <w:caps/>
      <w:sz w:val="44"/>
      <w:szCs w:val="22"/>
      <w:lang w:val="en-US" w:eastAsia="en-US"/>
    </w:rPr>
  </w:style>
  <w:style w:type="character" w:customStyle="1" w:styleId="Title2NIDChar">
    <w:name w:val="Title 2 NID Char"/>
    <w:link w:val="Title2NID"/>
    <w:rsid w:val="003B77D3"/>
    <w:rPr>
      <w:rFonts w:ascii="Lato Medium" w:hAnsi="Lato Medium"/>
      <w:caps/>
      <w:sz w:val="26"/>
      <w:szCs w:val="22"/>
      <w:lang w:val="en-US" w:eastAsia="en-US"/>
    </w:rPr>
  </w:style>
  <w:style w:type="character" w:customStyle="1" w:styleId="TemplatecommentChar">
    <w:name w:val="Template comment Char"/>
    <w:link w:val="Templatecomment"/>
    <w:rsid w:val="00DB70A8"/>
    <w:rPr>
      <w:rFonts w:ascii="Calibri" w:hAnsi="Calibri"/>
      <w:i/>
      <w:color w:val="FF0000"/>
      <w:szCs w:val="22"/>
      <w:lang w:val="en-US" w:eastAsia="en-US"/>
    </w:rPr>
  </w:style>
  <w:style w:type="paragraph" w:customStyle="1" w:styleId="1NumberedHeading1NID">
    <w:name w:val="1 Numbered Heading 1 NID"/>
    <w:basedOn w:val="Heading1"/>
    <w:next w:val="ParagraphNID"/>
    <w:qFormat/>
    <w:rsid w:val="003B77D3"/>
    <w:pPr>
      <w:numPr>
        <w:numId w:val="29"/>
      </w:numPr>
      <w:spacing w:before="320"/>
    </w:pPr>
  </w:style>
  <w:style w:type="paragraph" w:customStyle="1" w:styleId="11NumberedHeading2NID">
    <w:name w:val="1.1. Numbered Heading 2 NID"/>
    <w:basedOn w:val="Heading2"/>
    <w:next w:val="ParagraphNID"/>
    <w:qFormat/>
    <w:rsid w:val="003B77D3"/>
    <w:pPr>
      <w:numPr>
        <w:ilvl w:val="1"/>
        <w:numId w:val="29"/>
      </w:numPr>
    </w:pPr>
  </w:style>
  <w:style w:type="paragraph" w:customStyle="1" w:styleId="TableofContentsHeadingstyle">
    <w:name w:val="Table of Contents Heading style"/>
    <w:basedOn w:val="Normal"/>
    <w:link w:val="TableofContentsHeadingstyleChar"/>
    <w:rsid w:val="004E623F"/>
    <w:pPr>
      <w:spacing w:before="700" w:after="300"/>
    </w:pPr>
    <w:rPr>
      <w:caps/>
      <w:color w:val="F68B1F"/>
      <w:sz w:val="30"/>
    </w:rPr>
  </w:style>
  <w:style w:type="character" w:styleId="BookTitle">
    <w:name w:val="Book Title"/>
    <w:uiPriority w:val="33"/>
    <w:unhideWhenUsed/>
    <w:rsid w:val="00DE01BE"/>
    <w:rPr>
      <w:b/>
      <w:bCs/>
      <w:smallCaps/>
      <w:spacing w:val="5"/>
    </w:rPr>
  </w:style>
  <w:style w:type="paragraph" w:customStyle="1" w:styleId="111NumberedHeading3NID">
    <w:name w:val="1.1.1. Numbered Heading 3 NID"/>
    <w:basedOn w:val="Heading3"/>
    <w:next w:val="ParagraphNID"/>
    <w:link w:val="111NumberedHeading3NIDChar"/>
    <w:qFormat/>
    <w:rsid w:val="003B77D3"/>
    <w:pPr>
      <w:numPr>
        <w:ilvl w:val="2"/>
        <w:numId w:val="29"/>
      </w:numPr>
    </w:pPr>
  </w:style>
  <w:style w:type="paragraph" w:customStyle="1" w:styleId="Sidebreadbullets">
    <w:name w:val="Side bread bullets"/>
    <w:basedOn w:val="Normal"/>
    <w:uiPriority w:val="99"/>
    <w:unhideWhenUsed/>
    <w:rsid w:val="002620E6"/>
    <w:pPr>
      <w:tabs>
        <w:tab w:val="left" w:pos="1984"/>
        <w:tab w:val="left" w:pos="2835"/>
      </w:tabs>
      <w:suppressAutoHyphens/>
      <w:autoSpaceDE w:val="0"/>
      <w:autoSpaceDN w:val="0"/>
      <w:adjustRightInd w:val="0"/>
      <w:spacing w:after="40" w:line="138" w:lineRule="atLeast"/>
      <w:ind w:left="113" w:hanging="113"/>
      <w:jc w:val="left"/>
      <w:textAlignment w:val="center"/>
    </w:pPr>
    <w:rPr>
      <w:rFonts w:ascii="Avenir LT Std 35 Light" w:hAnsi="Avenir LT Std 35 Light" w:cs="Avenir LT Std 35 Light"/>
      <w:color w:val="000000"/>
      <w:sz w:val="14"/>
      <w:szCs w:val="14"/>
      <w:lang w:val="en-GB" w:eastAsia="fi-FI"/>
    </w:rPr>
  </w:style>
  <w:style w:type="character" w:customStyle="1" w:styleId="111NumberedHeading3NIDChar">
    <w:name w:val="1.1.1. Numbered Heading 3 NID Char"/>
    <w:basedOn w:val="Heading3Char"/>
    <w:link w:val="111NumberedHeading3NID"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paragraph" w:customStyle="1" w:styleId="NoSpacing1">
    <w:name w:val="No Spacing1"/>
    <w:basedOn w:val="Normal"/>
    <w:link w:val="NospacingChar"/>
    <w:qFormat/>
    <w:rsid w:val="003B77D3"/>
    <w:pPr>
      <w:spacing w:after="0"/>
    </w:pPr>
    <w:rPr>
      <w:lang w:val="nl-BE"/>
    </w:rPr>
  </w:style>
  <w:style w:type="character" w:customStyle="1" w:styleId="TableofContentsHeadingstyleChar">
    <w:name w:val="Table of Contents Heading style Char"/>
    <w:link w:val="TableofContentsHeadingstyle"/>
    <w:rsid w:val="004E623F"/>
    <w:rPr>
      <w:rFonts w:ascii="Calibri" w:eastAsia="Times New Roman" w:hAnsi="Calibri"/>
      <w:bCs w:val="0"/>
      <w:caps/>
      <w:color w:val="F68B1F"/>
      <w:sz w:val="30"/>
      <w:szCs w:val="22"/>
      <w:lang w:val="en-US" w:eastAsia="en-US"/>
    </w:rPr>
  </w:style>
  <w:style w:type="character" w:customStyle="1" w:styleId="NospacingChar">
    <w:name w:val="No spacing Char"/>
    <w:link w:val="NoSpacing1"/>
    <w:rsid w:val="003B77D3"/>
    <w:rPr>
      <w:rFonts w:ascii="Lato" w:hAnsi="Lato"/>
      <w:szCs w:val="22"/>
      <w:lang w:val="nl-BE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10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uget.org/packages/NidRpc/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NordicID/fr22_samples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ordicID/fr22_samples/tree/master/2.%20RPC%20dem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.munsin\AppData\Roaming\Microsoft\Templates\NID%20Word%20template_202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14D5B23CDE54D83947DFD0095E786" ma:contentTypeVersion="13" ma:contentTypeDescription="Create a new document." ma:contentTypeScope="" ma:versionID="383132df0b6041c61920cf1030f717aa">
  <xsd:schema xmlns:xsd="http://www.w3.org/2001/XMLSchema" xmlns:xs="http://www.w3.org/2001/XMLSchema" xmlns:p="http://schemas.microsoft.com/office/2006/metadata/properties" xmlns:ns2="cc319574-3fa6-4e73-9392-ef7946939c90" xmlns:ns3="16581662-4c05-4c4a-8faf-3f5a17b30df7" targetNamespace="http://schemas.microsoft.com/office/2006/metadata/properties" ma:root="true" ma:fieldsID="f530fa94b229abb74f6680d6ba273d2e" ns2:_="" ns3:_="">
    <xsd:import namespace="cc319574-3fa6-4e73-9392-ef7946939c90"/>
    <xsd:import namespace="16581662-4c05-4c4a-8faf-3f5a17b30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19574-3fa6-4e73-9392-ef7946939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81662-4c05-4c4a-8faf-3f5a17b30d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D45C38-63D7-4A9D-B65C-CACD6DC36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19574-3fa6-4e73-9392-ef7946939c90"/>
    <ds:schemaRef ds:uri="16581662-4c05-4c4a-8faf-3f5a17b30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DD0966-9CAE-45F5-8ABC-AC8F12D22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3B3277-40D8-41FD-BD50-18D71347C8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1D069C-B3B3-4256-AC3E-3ACF472E78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NID Word template_2022.dotx</Template>
  <TotalTime>2837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Munsin</dc:creator>
  <cp:keywords/>
  <cp:lastModifiedBy>Jonas Munsin</cp:lastModifiedBy>
  <cp:revision>111</cp:revision>
  <cp:lastPrinted>2011-10-11T10:02:00Z</cp:lastPrinted>
  <dcterms:created xsi:type="dcterms:W3CDTF">2022-04-07T11:42:00Z</dcterms:created>
  <dcterms:modified xsi:type="dcterms:W3CDTF">2022-04-25T12:48:00Z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0x01010014514D5B23CDE54D83947DFD0095E786</vt:lpwstr>
  </property>
  <property fmtid="{D5CDD505-2E9C-101B-9397-08002B2CF9AE}" pid="3" name="AuthorIds_UIVersion_1536">
    <vt:lpwstr>615</vt:lpwstr>
  </property>
  <property fmtid="{D5CDD505-2E9C-101B-9397-08002B2CF9AE}" pid="4" name="AuthorIds_UIVersion_2048">
    <vt:lpwstr>615</vt:lpwstr>
  </property>
</Properties>
</file>