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358884146" w:displacedByCustomXml="next"/>
    <w:sdt>
      <w:sdtPr>
        <w:rPr>
          <w:rFonts w:ascii="Lato" w:eastAsia="Cambria" w:hAnsi="Lato"/>
          <w:b w:val="0"/>
          <w:bCs w:val="0"/>
          <w:color w:val="auto"/>
          <w:sz w:val="20"/>
          <w:szCs w:val="22"/>
          <w:lang w:val="en-US"/>
        </w:rPr>
        <w:id w:val="-5568539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6F2E81" w14:textId="2E5E36C7" w:rsidR="006F0357" w:rsidRDefault="006F0357">
          <w:pPr>
            <w:pStyle w:val="TOCHeading"/>
          </w:pPr>
          <w:r>
            <w:t>Contents</w:t>
          </w:r>
        </w:p>
        <w:p w14:paraId="5F323E50" w14:textId="37B5B65B" w:rsidR="00AF2C50" w:rsidRDefault="006F0357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81161" w:history="1">
            <w:r w:rsidR="00AF2C50" w:rsidRPr="00854E43">
              <w:rPr>
                <w:rStyle w:val="Hyperlink"/>
                <w:noProof/>
              </w:rPr>
              <w:t>Introduction</w:t>
            </w:r>
            <w:r w:rsidR="00AF2C50">
              <w:rPr>
                <w:noProof/>
                <w:webHidden/>
              </w:rPr>
              <w:tab/>
            </w:r>
            <w:r w:rsidR="00AF2C50">
              <w:rPr>
                <w:noProof/>
                <w:webHidden/>
              </w:rPr>
              <w:fldChar w:fldCharType="begin"/>
            </w:r>
            <w:r w:rsidR="00AF2C50">
              <w:rPr>
                <w:noProof/>
                <w:webHidden/>
              </w:rPr>
              <w:instrText xml:space="preserve"> PAGEREF _Toc102381161 \h </w:instrText>
            </w:r>
            <w:r w:rsidR="00AF2C50">
              <w:rPr>
                <w:noProof/>
                <w:webHidden/>
              </w:rPr>
            </w:r>
            <w:r w:rsidR="00AF2C50">
              <w:rPr>
                <w:noProof/>
                <w:webHidden/>
              </w:rPr>
              <w:fldChar w:fldCharType="separate"/>
            </w:r>
            <w:r w:rsidR="00AF2C50">
              <w:rPr>
                <w:noProof/>
                <w:webHidden/>
              </w:rPr>
              <w:t>2</w:t>
            </w:r>
            <w:r w:rsidR="00AF2C50">
              <w:rPr>
                <w:noProof/>
                <w:webHidden/>
              </w:rPr>
              <w:fldChar w:fldCharType="end"/>
            </w:r>
          </w:hyperlink>
        </w:p>
        <w:p w14:paraId="258D5A48" w14:textId="1D02DD0D" w:rsidR="00AF2C50" w:rsidRDefault="00AF2C50">
          <w:pPr>
            <w:pStyle w:val="TOC2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2381162" w:history="1">
            <w:r w:rsidRPr="00854E43">
              <w:rPr>
                <w:rStyle w:val="Hyperlink"/>
                <w:noProof/>
                <w:lang w:val="en-FI"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D401E" w14:textId="0903363F" w:rsidR="00AF2C50" w:rsidRDefault="00AF2C50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2381163" w:history="1">
            <w:r w:rsidRPr="00854E43">
              <w:rPr>
                <w:rStyle w:val="Hyperlink"/>
                <w:noProof/>
              </w:rPr>
              <w:t xml:space="preserve">Create the </w:t>
            </w:r>
            <w:r w:rsidRPr="00854E43">
              <w:rPr>
                <w:rStyle w:val="Hyperlink"/>
                <w:noProof/>
                <w:lang w:val="en-FI"/>
              </w:rPr>
              <w:t xml:space="preserve">RPC </w:t>
            </w:r>
            <w:r w:rsidRPr="00854E43">
              <w:rPr>
                <w:rStyle w:val="Hyperlink"/>
                <w:noProof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18F12" w14:textId="3337A9BB" w:rsidR="00AF2C50" w:rsidRDefault="00AF2C50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2381164" w:history="1">
            <w:r w:rsidRPr="00854E43">
              <w:rPr>
                <w:rStyle w:val="Hyperlink"/>
                <w:noProof/>
                <w:lang w:val="en-FI"/>
              </w:rPr>
              <w:t>RPC Callbacks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A8D03" w14:textId="2ECD3B45" w:rsidR="00AF2C50" w:rsidRDefault="00AF2C50">
          <w:pPr>
            <w:pStyle w:val="TOC2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2381165" w:history="1">
            <w:r w:rsidRPr="00854E43">
              <w:rPr>
                <w:rStyle w:val="Hyperlink"/>
                <w:noProof/>
                <w:lang w:val="en-FI"/>
              </w:rPr>
              <w:t>HTTP API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0A672" w14:textId="07342F1E" w:rsidR="00AF2C50" w:rsidRDefault="00AF2C50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2381166" w:history="1">
            <w:r w:rsidRPr="00854E43">
              <w:rPr>
                <w:rStyle w:val="Hyperlink"/>
                <w:noProof/>
                <w:lang w:val="en-FI"/>
              </w:rPr>
              <w:t>Application WebUI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E5514" w14:textId="4FF155FD" w:rsidR="00AF2C50" w:rsidRDefault="00AF2C50">
          <w:pPr>
            <w:pStyle w:val="TOC1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2381167" w:history="1">
            <w:r w:rsidRPr="00854E43">
              <w:rPr>
                <w:rStyle w:val="Hyperlink"/>
                <w:noProof/>
                <w:lang w:val="en-FI"/>
              </w:rPr>
              <w:t>Create and install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2CF3D" w14:textId="71CD5D75" w:rsidR="00AF2C50" w:rsidRDefault="00AF2C50">
          <w:pPr>
            <w:pStyle w:val="TOC2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2381168" w:history="1">
            <w:r w:rsidRPr="00854E43">
              <w:rPr>
                <w:rStyle w:val="Hyperlink"/>
                <w:noProof/>
                <w:lang w:val="en-FI"/>
              </w:rPr>
              <w:t>Accessing the application WebUI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50B03" w14:textId="2A0238B4" w:rsidR="00AF2C50" w:rsidRDefault="00AF2C50">
          <w:pPr>
            <w:pStyle w:val="TOC2"/>
            <w:rPr>
              <w:rFonts w:asciiTheme="minorHAnsi" w:eastAsiaTheme="minorEastAsia" w:hAnsiTheme="minorHAnsi" w:cstheme="minorBidi"/>
              <w:caps w:val="0"/>
              <w:noProof/>
              <w:sz w:val="22"/>
              <w:lang w:val="en-FI" w:eastAsia="en-FI"/>
            </w:rPr>
          </w:pPr>
          <w:hyperlink w:anchor="_Toc102381169" w:history="1">
            <w:r w:rsidRPr="00854E43">
              <w:rPr>
                <w:rStyle w:val="Hyperlink"/>
                <w:noProof/>
                <w:lang w:val="en-FI"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6B614" w14:textId="3B24403E" w:rsidR="002C59C3" w:rsidRDefault="006F0357" w:rsidP="002C59C3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8D2DB46" w14:textId="00B27D8A" w:rsidR="00020746" w:rsidRPr="002C59C3" w:rsidRDefault="00020746" w:rsidP="002C59C3">
      <w:r>
        <w:br w:type="page"/>
      </w:r>
    </w:p>
    <w:p w14:paraId="654E2A58" w14:textId="41000529" w:rsidR="001510A5" w:rsidRDefault="001510A5" w:rsidP="005808A8">
      <w:pPr>
        <w:pStyle w:val="Heading1"/>
      </w:pPr>
      <w:bookmarkStart w:id="1" w:name="_Toc102381161"/>
      <w:r>
        <w:lastRenderedPageBreak/>
        <w:t>Introduction</w:t>
      </w:r>
      <w:bookmarkEnd w:id="1"/>
    </w:p>
    <w:p w14:paraId="2C2B430B" w14:textId="68B001A2" w:rsidR="001510A5" w:rsidRDefault="001510A5" w:rsidP="001510A5">
      <w:pPr>
        <w:rPr>
          <w:lang w:val="en-FI"/>
        </w:rPr>
      </w:pPr>
      <w:r>
        <w:rPr>
          <w:lang w:val="en-FI"/>
        </w:rPr>
        <w:t>This</w:t>
      </w:r>
      <w:r w:rsidR="003030EB">
        <w:rPr>
          <w:lang w:val="en-FI"/>
        </w:rPr>
        <w:t xml:space="preserve"> document describes how to create the FR22 </w:t>
      </w:r>
      <w:r w:rsidR="00F02EFC">
        <w:rPr>
          <w:lang w:val="en-FI"/>
        </w:rPr>
        <w:t xml:space="preserve">RPC </w:t>
      </w:r>
      <w:proofErr w:type="spellStart"/>
      <w:r w:rsidR="00E806F9">
        <w:rPr>
          <w:lang w:val="en-FI"/>
        </w:rPr>
        <w:t>WebUI</w:t>
      </w:r>
      <w:proofErr w:type="spellEnd"/>
      <w:r w:rsidR="00E806F9">
        <w:rPr>
          <w:lang w:val="en-FI"/>
        </w:rPr>
        <w:t xml:space="preserve"> sample </w:t>
      </w:r>
      <w:r w:rsidR="003030EB">
        <w:rPr>
          <w:lang w:val="en-FI"/>
        </w:rPr>
        <w:t>application</w:t>
      </w:r>
      <w:r w:rsidR="00CA7084">
        <w:rPr>
          <w:lang w:val="en-FI"/>
        </w:rPr>
        <w:t xml:space="preserve"> in C#</w:t>
      </w:r>
      <w:r w:rsidR="003030EB">
        <w:rPr>
          <w:lang w:val="en-FI"/>
        </w:rPr>
        <w:t xml:space="preserve">. The source code for the sample can be found at </w:t>
      </w:r>
      <w:hyperlink r:id="rId11" w:history="1">
        <w:r w:rsidR="00E806F9">
          <w:rPr>
            <w:rStyle w:val="Hyperlink"/>
            <w:lang w:val="en-FI"/>
          </w:rPr>
          <w:t xml:space="preserve">https://github.com/NordicID/fr22_samples/tree/master/3. </w:t>
        </w:r>
        <w:proofErr w:type="spellStart"/>
        <w:r w:rsidR="00E806F9">
          <w:rPr>
            <w:rStyle w:val="Hyperlink"/>
            <w:lang w:val="en-FI"/>
          </w:rPr>
          <w:t>RPCWebUI</w:t>
        </w:r>
        <w:proofErr w:type="spellEnd"/>
      </w:hyperlink>
      <w:r w:rsidR="003030EB">
        <w:rPr>
          <w:lang w:val="en-FI"/>
        </w:rPr>
        <w:t>.</w:t>
      </w:r>
    </w:p>
    <w:p w14:paraId="1250D7E8" w14:textId="5F2ADDE5" w:rsidR="007E061F" w:rsidRPr="007E061F" w:rsidRDefault="007E061F" w:rsidP="001510A5">
      <w:pPr>
        <w:rPr>
          <w:lang w:val="en-FI"/>
        </w:rPr>
      </w:pPr>
      <w:r>
        <w:rPr>
          <w:lang w:val="en-FI"/>
        </w:rPr>
        <w:t xml:space="preserve">The RPC </w:t>
      </w:r>
      <w:proofErr w:type="spellStart"/>
      <w:r w:rsidR="00676F50">
        <w:rPr>
          <w:lang w:val="en-FI"/>
        </w:rPr>
        <w:t>WebUI</w:t>
      </w:r>
      <w:proofErr w:type="spellEnd"/>
      <w:r w:rsidR="00676F50">
        <w:rPr>
          <w:lang w:val="en-FI"/>
        </w:rPr>
        <w:t xml:space="preserve"> </w:t>
      </w:r>
      <w:r>
        <w:rPr>
          <w:lang w:val="en-FI"/>
        </w:rPr>
        <w:t>sample application creates a</w:t>
      </w:r>
      <w:r w:rsidR="00676F50">
        <w:rPr>
          <w:lang w:val="en-FI"/>
        </w:rPr>
        <w:t xml:space="preserve"> </w:t>
      </w:r>
      <w:proofErr w:type="spellStart"/>
      <w:r w:rsidR="00676F50">
        <w:rPr>
          <w:lang w:val="en-FI"/>
        </w:rPr>
        <w:t>WebUI</w:t>
      </w:r>
      <w:proofErr w:type="spellEnd"/>
      <w:r w:rsidR="00676F50">
        <w:rPr>
          <w:lang w:val="en-FI"/>
        </w:rPr>
        <w:t xml:space="preserve"> that calls the application via the REST API, and the application calls the built-in beeper using the RPC API</w:t>
      </w:r>
      <w:r>
        <w:rPr>
          <w:lang w:val="en-FI"/>
        </w:rPr>
        <w:t>.</w:t>
      </w:r>
    </w:p>
    <w:p w14:paraId="062F7D74" w14:textId="64092CAC" w:rsidR="00A202E1" w:rsidRDefault="00D61995" w:rsidP="00A202E1">
      <w:pPr>
        <w:pStyle w:val="Heading2"/>
        <w:rPr>
          <w:lang w:val="en-FI"/>
        </w:rPr>
      </w:pPr>
      <w:bookmarkStart w:id="2" w:name="_Toc102381162"/>
      <w:r>
        <w:rPr>
          <w:lang w:val="en-FI"/>
        </w:rPr>
        <w:t>P</w:t>
      </w:r>
      <w:r w:rsidRPr="00D61995">
        <w:rPr>
          <w:lang w:val="en-FI"/>
        </w:rPr>
        <w:t>rerequisite</w:t>
      </w:r>
      <w:r>
        <w:rPr>
          <w:lang w:val="en-FI"/>
        </w:rPr>
        <w:t>s</w:t>
      </w:r>
      <w:bookmarkEnd w:id="2"/>
    </w:p>
    <w:p w14:paraId="4F03A3A1" w14:textId="1AEA2CB1" w:rsidR="00D61995" w:rsidRDefault="00D61995" w:rsidP="00D61995">
      <w:pPr>
        <w:pStyle w:val="ParagraphNID"/>
        <w:numPr>
          <w:ilvl w:val="0"/>
          <w:numId w:val="30"/>
        </w:numPr>
        <w:rPr>
          <w:lang w:val="en-FI"/>
        </w:rPr>
      </w:pPr>
      <w:r>
        <w:rPr>
          <w:lang w:val="en-FI"/>
        </w:rPr>
        <w:t xml:space="preserve">FR22 device with </w:t>
      </w:r>
      <w:r w:rsidR="004D6C69">
        <w:rPr>
          <w:lang w:val="en-FI"/>
        </w:rPr>
        <w:t>OS</w:t>
      </w:r>
      <w:r>
        <w:rPr>
          <w:lang w:val="en-FI"/>
        </w:rPr>
        <w:t xml:space="preserve"> version 0.8.0</w:t>
      </w:r>
      <w:r w:rsidR="00057DB1">
        <w:rPr>
          <w:lang w:val="en-FI"/>
        </w:rPr>
        <w:t xml:space="preserve"> or later</w:t>
      </w:r>
    </w:p>
    <w:p w14:paraId="6937B019" w14:textId="6F5AD012" w:rsidR="00D61995" w:rsidRDefault="00D61995" w:rsidP="00DE024B">
      <w:pPr>
        <w:pStyle w:val="ParagraphNID"/>
        <w:numPr>
          <w:ilvl w:val="0"/>
          <w:numId w:val="30"/>
        </w:numPr>
        <w:jc w:val="left"/>
        <w:rPr>
          <w:lang w:val="en-FI"/>
        </w:rPr>
      </w:pPr>
      <w:proofErr w:type="spellStart"/>
      <w:r>
        <w:rPr>
          <w:lang w:val="en-FI"/>
        </w:rPr>
        <w:t>fr_appsigntool</w:t>
      </w:r>
      <w:proofErr w:type="spellEnd"/>
      <w:r>
        <w:rPr>
          <w:lang w:val="en-FI"/>
        </w:rPr>
        <w:t xml:space="preserve"> files from fr22_appsigntool directory in</w:t>
      </w:r>
      <w:r w:rsidR="00DE024B">
        <w:rPr>
          <w:lang w:val="en-FI"/>
        </w:rPr>
        <w:t xml:space="preserve"> </w:t>
      </w:r>
      <w:hyperlink r:id="rId12" w:history="1">
        <w:r w:rsidR="00DE024B" w:rsidRPr="00B07B3A">
          <w:rPr>
            <w:rStyle w:val="Hyperlink"/>
            <w:lang w:val="en-FI"/>
          </w:rPr>
          <w:t>https://github.com/NordicID/fr22_samples/</w:t>
        </w:r>
      </w:hyperlink>
      <w:r w:rsidR="00DE024B">
        <w:rPr>
          <w:lang w:val="en-FI"/>
        </w:rPr>
        <w:t xml:space="preserve"> (requires .NET Core 3.1)</w:t>
      </w:r>
    </w:p>
    <w:p w14:paraId="09ED2B4B" w14:textId="597992C0" w:rsidR="00DE024B" w:rsidRDefault="00DE024B" w:rsidP="00DE024B">
      <w:pPr>
        <w:pStyle w:val="ParagraphNID"/>
        <w:numPr>
          <w:ilvl w:val="0"/>
          <w:numId w:val="30"/>
        </w:numPr>
        <w:jc w:val="left"/>
        <w:rPr>
          <w:lang w:val="en-FI"/>
        </w:rPr>
      </w:pPr>
      <w:r>
        <w:rPr>
          <w:lang w:val="en-FI"/>
        </w:rPr>
        <w:t>Visual Studio 2019/2022</w:t>
      </w:r>
      <w:r w:rsidR="00114426">
        <w:rPr>
          <w:lang w:val="en-FI"/>
        </w:rPr>
        <w:t xml:space="preserve"> </w:t>
      </w:r>
      <w:r w:rsidR="00FD34B3">
        <w:rPr>
          <w:lang w:val="en-FI"/>
        </w:rPr>
        <w:t xml:space="preserve">with C# support </w:t>
      </w:r>
      <w:r w:rsidR="00114426">
        <w:rPr>
          <w:lang w:val="en-FI"/>
        </w:rPr>
        <w:t>installed</w:t>
      </w:r>
    </w:p>
    <w:p w14:paraId="2C3C1E1F" w14:textId="348D8D67" w:rsidR="00954C86" w:rsidRDefault="00134A20" w:rsidP="00954C86">
      <w:pPr>
        <w:pStyle w:val="ParagraphNID"/>
        <w:numPr>
          <w:ilvl w:val="1"/>
          <w:numId w:val="30"/>
        </w:numPr>
        <w:jc w:val="left"/>
        <w:rPr>
          <w:lang w:val="en-FI"/>
        </w:rPr>
      </w:pPr>
      <w:r>
        <w:rPr>
          <w:lang w:val="en-FI"/>
        </w:rPr>
        <w:t xml:space="preserve">It’s </w:t>
      </w:r>
      <w:r w:rsidR="00954C86">
        <w:rPr>
          <w:lang w:val="en-FI"/>
        </w:rPr>
        <w:t xml:space="preserve">possible to use </w:t>
      </w:r>
      <w:r w:rsidR="006D40FD">
        <w:rPr>
          <w:lang w:val="en-FI"/>
        </w:rPr>
        <w:t xml:space="preserve">VS </w:t>
      </w:r>
      <w:r w:rsidR="00954C86">
        <w:rPr>
          <w:lang w:val="en-FI"/>
        </w:rPr>
        <w:t xml:space="preserve">Code or the dotnet tool, </w:t>
      </w:r>
      <w:r w:rsidR="00FA267F">
        <w:rPr>
          <w:lang w:val="en-FI"/>
        </w:rPr>
        <w:t xml:space="preserve">but </w:t>
      </w:r>
      <w:r w:rsidR="00954C86">
        <w:rPr>
          <w:lang w:val="en-FI"/>
        </w:rPr>
        <w:t xml:space="preserve">this guide </w:t>
      </w:r>
      <w:r w:rsidR="004F2BB8">
        <w:rPr>
          <w:lang w:val="en-FI"/>
        </w:rPr>
        <w:t>assumes Visual Studio</w:t>
      </w:r>
      <w:r w:rsidR="005E162B">
        <w:rPr>
          <w:lang w:val="en-FI"/>
        </w:rPr>
        <w:t xml:space="preserve"> is used.</w:t>
      </w:r>
    </w:p>
    <w:p w14:paraId="0126400E" w14:textId="71181C66" w:rsidR="001D7244" w:rsidRDefault="001D7244" w:rsidP="001D7244">
      <w:pPr>
        <w:pStyle w:val="ParagraphNID"/>
        <w:numPr>
          <w:ilvl w:val="0"/>
          <w:numId w:val="30"/>
        </w:numPr>
        <w:jc w:val="left"/>
        <w:rPr>
          <w:lang w:val="en-FI"/>
        </w:rPr>
      </w:pPr>
      <w:r>
        <w:rPr>
          <w:lang w:val="en-FI"/>
        </w:rPr>
        <w:t xml:space="preserve">Knowledge of how the Hello World sample described in </w:t>
      </w:r>
      <w:r w:rsidRPr="00CA61A3">
        <w:rPr>
          <w:lang w:val="en-FI"/>
        </w:rPr>
        <w:t>1. FR22 Hello World.docx</w:t>
      </w:r>
      <w:r>
        <w:rPr>
          <w:lang w:val="en-FI"/>
        </w:rPr>
        <w:t xml:space="preserve"> works</w:t>
      </w:r>
    </w:p>
    <w:p w14:paraId="22CFEDDD" w14:textId="1998F05E" w:rsidR="00E05AB8" w:rsidRPr="001D7244" w:rsidRDefault="00E05AB8" w:rsidP="001D7244">
      <w:pPr>
        <w:pStyle w:val="ParagraphNID"/>
        <w:numPr>
          <w:ilvl w:val="0"/>
          <w:numId w:val="30"/>
        </w:numPr>
        <w:jc w:val="left"/>
        <w:rPr>
          <w:lang w:val="en-FI"/>
        </w:rPr>
      </w:pPr>
      <w:r>
        <w:rPr>
          <w:lang w:val="en-FI"/>
        </w:rPr>
        <w:t xml:space="preserve">Knowledge of how the RPC </w:t>
      </w:r>
      <w:r w:rsidR="00F70474">
        <w:rPr>
          <w:lang w:val="en-FI"/>
        </w:rPr>
        <w:t>D</w:t>
      </w:r>
      <w:r>
        <w:rPr>
          <w:lang w:val="en-FI"/>
        </w:rPr>
        <w:t xml:space="preserve">emo sample </w:t>
      </w:r>
      <w:r w:rsidR="00641314">
        <w:rPr>
          <w:lang w:val="en-FI"/>
        </w:rPr>
        <w:t>de</w:t>
      </w:r>
      <w:r>
        <w:rPr>
          <w:lang w:val="en-FI"/>
        </w:rPr>
        <w:t xml:space="preserve">scribed in </w:t>
      </w:r>
      <w:r w:rsidR="00FB1F78" w:rsidRPr="00FB1F78">
        <w:rPr>
          <w:lang w:val="en-FI"/>
        </w:rPr>
        <w:t>2. FR22 RPC demo.docx</w:t>
      </w:r>
      <w:r w:rsidR="00FB1F78">
        <w:rPr>
          <w:lang w:val="en-FI"/>
        </w:rPr>
        <w:t xml:space="preserve"> works</w:t>
      </w:r>
    </w:p>
    <w:p w14:paraId="122CE1DF" w14:textId="20BF6C1C" w:rsidR="006F0357" w:rsidRPr="001510A5" w:rsidRDefault="006F0357" w:rsidP="005808A8">
      <w:pPr>
        <w:pStyle w:val="Heading1"/>
      </w:pPr>
      <w:bookmarkStart w:id="3" w:name="_Toc102381163"/>
      <w:r>
        <w:t>Create</w:t>
      </w:r>
      <w:r w:rsidR="001510A5">
        <w:t xml:space="preserve"> </w:t>
      </w:r>
      <w:r w:rsidR="003030EB" w:rsidRPr="00EE0A45">
        <w:t>the</w:t>
      </w:r>
      <w:r w:rsidR="003030EB">
        <w:t xml:space="preserve"> </w:t>
      </w:r>
      <w:r w:rsidR="00F02EFC">
        <w:rPr>
          <w:lang w:val="en-FI"/>
        </w:rPr>
        <w:t xml:space="preserve">RPC </w:t>
      </w:r>
      <w:r w:rsidR="001510A5">
        <w:t>project</w:t>
      </w:r>
      <w:bookmarkEnd w:id="3"/>
    </w:p>
    <w:p w14:paraId="561A52B0" w14:textId="5AF74ADA" w:rsidR="00F02EFC" w:rsidRPr="006C002D" w:rsidRDefault="00F02EFC" w:rsidP="00B908F1">
      <w:pPr>
        <w:rPr>
          <w:lang w:val="en-FI"/>
        </w:rPr>
      </w:pPr>
      <w:r>
        <w:rPr>
          <w:lang w:val="en-FI"/>
        </w:rPr>
        <w:t xml:space="preserve">Create a new RPC </w:t>
      </w:r>
      <w:proofErr w:type="spellStart"/>
      <w:r w:rsidR="006C002D">
        <w:rPr>
          <w:lang w:val="en-FI"/>
        </w:rPr>
        <w:t>WebUI</w:t>
      </w:r>
      <w:proofErr w:type="spellEnd"/>
      <w:r w:rsidR="006C002D">
        <w:rPr>
          <w:lang w:val="en-FI"/>
        </w:rPr>
        <w:t xml:space="preserve"> </w:t>
      </w:r>
      <w:r w:rsidR="00CA61A3">
        <w:rPr>
          <w:lang w:val="en-FI"/>
        </w:rPr>
        <w:t>project</w:t>
      </w:r>
      <w:r w:rsidR="00AB6035">
        <w:rPr>
          <w:lang w:val="en-FI"/>
        </w:rPr>
        <w:t xml:space="preserve"> similarly to how the </w:t>
      </w:r>
      <w:r w:rsidR="00CA61A3" w:rsidRPr="00CA61A3">
        <w:rPr>
          <w:lang w:val="en-FI"/>
        </w:rPr>
        <w:t>Hello World</w:t>
      </w:r>
      <w:r w:rsidR="002277BB">
        <w:rPr>
          <w:lang w:val="en-FI"/>
        </w:rPr>
        <w:t xml:space="preserve"> sample was </w:t>
      </w:r>
      <w:r w:rsidR="00B92EA8">
        <w:rPr>
          <w:lang w:val="en-FI"/>
        </w:rPr>
        <w:t>created and</w:t>
      </w:r>
      <w:r w:rsidR="006C002D">
        <w:rPr>
          <w:lang w:val="en-FI"/>
        </w:rPr>
        <w:t xml:space="preserve"> add the </w:t>
      </w:r>
      <w:proofErr w:type="spellStart"/>
      <w:r w:rsidR="006C002D">
        <w:rPr>
          <w:lang w:val="en-FI"/>
        </w:rPr>
        <w:t>NidRpc</w:t>
      </w:r>
      <w:proofErr w:type="spellEnd"/>
      <w:r w:rsidR="006C002D">
        <w:rPr>
          <w:lang w:val="en-FI"/>
        </w:rPr>
        <w:t xml:space="preserve"> NuGet as was done in the RPC Demo sample.</w:t>
      </w:r>
    </w:p>
    <w:p w14:paraId="2B064B80" w14:textId="31F0FD52" w:rsidR="00EE16FE" w:rsidRDefault="00EE16FE" w:rsidP="00EE16FE">
      <w:pPr>
        <w:pStyle w:val="Heading1"/>
        <w:rPr>
          <w:lang w:val="en-FI"/>
        </w:rPr>
      </w:pPr>
      <w:bookmarkStart w:id="4" w:name="_Toc102381164"/>
      <w:r>
        <w:rPr>
          <w:lang w:val="en-FI"/>
        </w:rPr>
        <w:t>RPC Callbacks</w:t>
      </w:r>
      <w:bookmarkEnd w:id="4"/>
    </w:p>
    <w:p w14:paraId="0532F5DB" w14:textId="4A4BC400" w:rsidR="00BC221F" w:rsidRDefault="00BC221F" w:rsidP="00BC221F">
      <w:pPr>
        <w:rPr>
          <w:lang w:val="en-FI"/>
        </w:rPr>
      </w:pPr>
      <w:r>
        <w:rPr>
          <w:lang w:val="en-FI"/>
        </w:rPr>
        <w:t xml:space="preserve">In this sample a </w:t>
      </w:r>
      <w:proofErr w:type="spellStart"/>
      <w:r>
        <w:rPr>
          <w:lang w:val="en-FI"/>
        </w:rPr>
        <w:t>nidrpc.Plugin</w:t>
      </w:r>
      <w:proofErr w:type="spellEnd"/>
      <w:r>
        <w:rPr>
          <w:lang w:val="en-FI"/>
        </w:rPr>
        <w:t xml:space="preserve"> instance is created to provide access to RPC.</w:t>
      </w:r>
    </w:p>
    <w:p w14:paraId="57AB2105" w14:textId="2F8CBC04" w:rsidR="00BC221F" w:rsidRDefault="00BC221F" w:rsidP="00BC221F">
      <w:pPr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rpc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FI" w:eastAsia="fi-FI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Plugin(</w:t>
      </w:r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"application"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RpcWebUI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);</w:t>
      </w:r>
    </w:p>
    <w:p w14:paraId="4515BCF8" w14:textId="05EC151D" w:rsidR="00BC221F" w:rsidRDefault="00BC221F" w:rsidP="00BC221F">
      <w:pPr>
        <w:rPr>
          <w:lang w:val="en-FI"/>
        </w:rPr>
      </w:pPr>
      <w:r w:rsidRPr="00BC221F">
        <w:rPr>
          <w:i/>
          <w:iCs/>
          <w:lang w:val="en-FI"/>
        </w:rPr>
        <w:t>Plugin</w:t>
      </w:r>
      <w:r>
        <w:rPr>
          <w:lang w:val="en-FI"/>
        </w:rPr>
        <w:t xml:space="preserve"> extends the </w:t>
      </w:r>
      <w:r w:rsidRPr="00BC221F">
        <w:rPr>
          <w:i/>
          <w:iCs/>
          <w:lang w:val="en-FI"/>
        </w:rPr>
        <w:t>Client</w:t>
      </w:r>
      <w:r>
        <w:rPr>
          <w:lang w:val="en-FI"/>
        </w:rPr>
        <w:t xml:space="preserve"> class used in the RPC Demo sample. In addition to the client name, the plugin type (usually </w:t>
      </w:r>
      <w:r w:rsidRPr="00BC221F">
        <w:rPr>
          <w:i/>
          <w:iCs/>
          <w:lang w:val="en-FI"/>
        </w:rPr>
        <w:t>application</w:t>
      </w:r>
      <w:r>
        <w:rPr>
          <w:lang w:val="en-FI"/>
        </w:rPr>
        <w:t xml:space="preserve">) also has to be supplied. In addition to calling other RPC functions, the </w:t>
      </w:r>
      <w:r w:rsidRPr="00BC221F">
        <w:rPr>
          <w:i/>
          <w:iCs/>
          <w:lang w:val="en-FI"/>
        </w:rPr>
        <w:t>Plugin</w:t>
      </w:r>
      <w:r>
        <w:rPr>
          <w:lang w:val="en-FI"/>
        </w:rPr>
        <w:t xml:space="preserve"> class provides a way to bind</w:t>
      </w:r>
      <w:r w:rsidR="009D18F9">
        <w:rPr>
          <w:lang w:val="en-FI"/>
        </w:rPr>
        <w:t xml:space="preserve"> function </w:t>
      </w:r>
      <w:proofErr w:type="spellStart"/>
      <w:r w:rsidR="009D18F9">
        <w:rPr>
          <w:lang w:val="en-FI"/>
        </w:rPr>
        <w:t>callbacks</w:t>
      </w:r>
      <w:proofErr w:type="spellEnd"/>
      <w:r w:rsidR="009D18F9">
        <w:rPr>
          <w:lang w:val="en-FI"/>
        </w:rPr>
        <w:t xml:space="preserve"> to plugin topics</w:t>
      </w:r>
      <w:r w:rsidR="00D71032">
        <w:rPr>
          <w:lang w:val="en-FI"/>
        </w:rPr>
        <w:t xml:space="preserve">, e.g., the following line of code binds the function Beep() to the topic </w:t>
      </w:r>
      <w:proofErr w:type="spellStart"/>
      <w:r w:rsidR="00D71032" w:rsidRPr="00C21219">
        <w:rPr>
          <w:i/>
          <w:iCs/>
          <w:lang w:val="en-FI"/>
        </w:rPr>
        <w:t>api</w:t>
      </w:r>
      <w:proofErr w:type="spellEnd"/>
      <w:r w:rsidR="00D71032" w:rsidRPr="00C21219">
        <w:rPr>
          <w:i/>
          <w:iCs/>
          <w:lang w:val="en-FI"/>
        </w:rPr>
        <w:t>/application/</w:t>
      </w:r>
      <w:proofErr w:type="spellStart"/>
      <w:r w:rsidR="00D71032" w:rsidRPr="00C21219">
        <w:rPr>
          <w:i/>
          <w:iCs/>
          <w:lang w:val="en-FI"/>
        </w:rPr>
        <w:t>RpcWebUI</w:t>
      </w:r>
      <w:proofErr w:type="spellEnd"/>
      <w:r w:rsidR="00D71032" w:rsidRPr="00C21219">
        <w:rPr>
          <w:i/>
          <w:iCs/>
          <w:lang w:val="en-FI"/>
        </w:rPr>
        <w:t>/beep</w:t>
      </w:r>
      <w:r w:rsidR="009D18F9">
        <w:rPr>
          <w:lang w:val="en-FI"/>
        </w:rPr>
        <w:t>:</w:t>
      </w:r>
    </w:p>
    <w:p w14:paraId="704BDA11" w14:textId="59CF7F17" w:rsidR="009D18F9" w:rsidRDefault="009D18F9" w:rsidP="00BC221F">
      <w:pPr>
        <w:rPr>
          <w:rFonts w:ascii="Consolas" w:hAnsi="Consolas" w:cs="Consolas"/>
          <w:color w:val="000000"/>
          <w:sz w:val="19"/>
          <w:szCs w:val="19"/>
          <w:lang w:val="en-FI" w:eastAsia="fi-FI"/>
        </w:rPr>
      </w:pP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rpc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FI" w:eastAsia="fi-FI"/>
        </w:rPr>
        <w:t>"/beep"</w:t>
      </w:r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>CallbackReceived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+= Beep;</w:t>
      </w:r>
    </w:p>
    <w:p w14:paraId="084B85C0" w14:textId="445635B5" w:rsidR="00D71032" w:rsidRDefault="005B21C5" w:rsidP="00BC221F">
      <w:pPr>
        <w:rPr>
          <w:lang w:val="en-FI"/>
        </w:rPr>
      </w:pPr>
      <w:r>
        <w:rPr>
          <w:lang w:val="en-FI"/>
        </w:rPr>
        <w:t xml:space="preserve">The </w:t>
      </w:r>
      <w:proofErr w:type="spellStart"/>
      <w:r>
        <w:rPr>
          <w:lang w:val="en-FI"/>
        </w:rPr>
        <w:t>callback</w:t>
      </w:r>
      <w:proofErr w:type="spellEnd"/>
      <w:r>
        <w:rPr>
          <w:lang w:val="en-FI"/>
        </w:rPr>
        <w:t xml:space="preserve"> </w:t>
      </w:r>
      <w:r w:rsidR="00D71032" w:rsidRPr="005B21C5">
        <w:rPr>
          <w:i/>
          <w:iCs/>
          <w:lang w:val="en-FI"/>
        </w:rPr>
        <w:t>Beep</w:t>
      </w:r>
      <w:r w:rsidR="00D71032">
        <w:rPr>
          <w:lang w:val="en-FI"/>
        </w:rPr>
        <w:t xml:space="preserve"> gets called with an argument </w:t>
      </w:r>
      <w:proofErr w:type="spellStart"/>
      <w:r w:rsidR="00D71032">
        <w:rPr>
          <w:rFonts w:ascii="Consolas" w:hAnsi="Consolas" w:cs="Consolas"/>
          <w:color w:val="000000"/>
          <w:sz w:val="19"/>
          <w:szCs w:val="19"/>
          <w:lang w:val="en-FI" w:eastAsia="fi-FI"/>
        </w:rPr>
        <w:t>CallbackEventArgs</w:t>
      </w:r>
      <w:proofErr w:type="spellEnd"/>
      <w:r w:rsidR="00D71032">
        <w:rPr>
          <w:rFonts w:ascii="Consolas" w:hAnsi="Consolas" w:cs="Consolas"/>
          <w:color w:val="000000"/>
          <w:sz w:val="19"/>
          <w:szCs w:val="19"/>
          <w:lang w:val="en-FI" w:eastAsia="fi-FI"/>
        </w:rPr>
        <w:t xml:space="preserve"> </w:t>
      </w:r>
      <w:r w:rsidR="00D71032">
        <w:rPr>
          <w:lang w:val="en-FI"/>
        </w:rPr>
        <w:t>that contains the JSON payload.</w:t>
      </w:r>
      <w:r>
        <w:rPr>
          <w:lang w:val="en-FI"/>
        </w:rPr>
        <w:t xml:space="preserve"> </w:t>
      </w:r>
      <w:r w:rsidRPr="005B21C5">
        <w:rPr>
          <w:i/>
          <w:iCs/>
          <w:lang w:val="en-FI"/>
        </w:rPr>
        <w:t>Beep</w:t>
      </w:r>
      <w:r>
        <w:rPr>
          <w:lang w:val="en-FI"/>
        </w:rPr>
        <w:t xml:space="preserve"> also needs to return a JSON object that will be sent back to the calle</w:t>
      </w:r>
      <w:r w:rsidR="00B20D6B">
        <w:rPr>
          <w:lang w:val="en-FI"/>
        </w:rPr>
        <w:t>r.</w:t>
      </w:r>
    </w:p>
    <w:p w14:paraId="3A573AF8" w14:textId="6007E15F" w:rsidR="00AE39C7" w:rsidRDefault="003C226A" w:rsidP="00AE39C7">
      <w:pPr>
        <w:pStyle w:val="Heading2"/>
        <w:rPr>
          <w:lang w:val="en-FI"/>
        </w:rPr>
      </w:pPr>
      <w:bookmarkStart w:id="5" w:name="_Toc102381165"/>
      <w:r>
        <w:rPr>
          <w:lang w:val="en-FI"/>
        </w:rPr>
        <w:t>HTTP</w:t>
      </w:r>
      <w:r w:rsidR="00AE39C7">
        <w:rPr>
          <w:lang w:val="en-FI"/>
        </w:rPr>
        <w:t xml:space="preserve"> API</w:t>
      </w:r>
      <w:r w:rsidR="00FE7FFD">
        <w:rPr>
          <w:lang w:val="en-FI"/>
        </w:rPr>
        <w:t xml:space="preserve"> mapping</w:t>
      </w:r>
      <w:bookmarkEnd w:id="5"/>
    </w:p>
    <w:p w14:paraId="79703075" w14:textId="3EA50CC9" w:rsidR="000E4C27" w:rsidRPr="00AE39C7" w:rsidRDefault="00AE39C7" w:rsidP="00AE39C7">
      <w:pPr>
        <w:rPr>
          <w:lang w:val="en-FI"/>
        </w:rPr>
      </w:pPr>
      <w:r>
        <w:rPr>
          <w:lang w:val="en-FI"/>
        </w:rPr>
        <w:t xml:space="preserve">RPC calls are also available as HTTP via a REST API. If the required </w:t>
      </w:r>
      <w:r w:rsidR="000E4C27">
        <w:rPr>
          <w:lang w:val="en-FI"/>
        </w:rPr>
        <w:t xml:space="preserve">JSON </w:t>
      </w:r>
      <w:r>
        <w:rPr>
          <w:lang w:val="en-FI"/>
        </w:rPr>
        <w:t xml:space="preserve">payload for the </w:t>
      </w:r>
      <w:proofErr w:type="spellStart"/>
      <w:r>
        <w:rPr>
          <w:lang w:val="en-FI"/>
        </w:rPr>
        <w:t>callback</w:t>
      </w:r>
      <w:proofErr w:type="spellEnd"/>
      <w:r>
        <w:rPr>
          <w:lang w:val="en-FI"/>
        </w:rPr>
        <w:t xml:space="preserve"> only contains simple key/value pairs, a HTTP GET call can be used using the same path as </w:t>
      </w:r>
      <w:r w:rsidR="000E4C27">
        <w:rPr>
          <w:lang w:val="en-FI"/>
        </w:rPr>
        <w:t xml:space="preserve">the </w:t>
      </w:r>
      <w:proofErr w:type="spellStart"/>
      <w:r w:rsidR="000E4C27">
        <w:rPr>
          <w:lang w:val="en-FI"/>
        </w:rPr>
        <w:t>callback’s</w:t>
      </w:r>
      <w:proofErr w:type="spellEnd"/>
      <w:r w:rsidR="000E4C27">
        <w:rPr>
          <w:lang w:val="en-FI"/>
        </w:rPr>
        <w:t xml:space="preserve"> MQTT topic. The HTTP/RPC gateway will transform the HTTP query string to JSON payload for the </w:t>
      </w:r>
      <w:proofErr w:type="spellStart"/>
      <w:r w:rsidR="000E4C27">
        <w:rPr>
          <w:lang w:val="en-FI"/>
        </w:rPr>
        <w:t>callback</w:t>
      </w:r>
      <w:proofErr w:type="spellEnd"/>
      <w:r w:rsidR="000E4C27">
        <w:rPr>
          <w:lang w:val="en-FI"/>
        </w:rPr>
        <w:t xml:space="preserve">. If a more complex payload is required, HTTP post must be used, with the JSON in the request body. In both cases the JSON returned from the </w:t>
      </w:r>
      <w:proofErr w:type="spellStart"/>
      <w:r w:rsidR="000E4C27">
        <w:rPr>
          <w:lang w:val="en-FI"/>
        </w:rPr>
        <w:t>callback</w:t>
      </w:r>
      <w:proofErr w:type="spellEnd"/>
      <w:r w:rsidR="000E4C27">
        <w:rPr>
          <w:lang w:val="en-FI"/>
        </w:rPr>
        <w:t xml:space="preserve"> will be in the HTTP response body.</w:t>
      </w:r>
    </w:p>
    <w:p w14:paraId="4B9AAD18" w14:textId="632C4E15" w:rsidR="00EE16FE" w:rsidRDefault="00EE16FE" w:rsidP="00EE16FE">
      <w:pPr>
        <w:pStyle w:val="Heading1"/>
        <w:rPr>
          <w:lang w:val="en-FI"/>
        </w:rPr>
      </w:pPr>
      <w:bookmarkStart w:id="6" w:name="_Toc102381166"/>
      <w:r>
        <w:rPr>
          <w:lang w:val="en-FI"/>
        </w:rPr>
        <w:lastRenderedPageBreak/>
        <w:t>Application WebUI</w:t>
      </w:r>
      <w:bookmarkEnd w:id="6"/>
    </w:p>
    <w:p w14:paraId="35BC6EF2" w14:textId="5AE3B993" w:rsidR="00137B56" w:rsidRDefault="00137B56" w:rsidP="00137B56">
      <w:pPr>
        <w:rPr>
          <w:lang w:val="en-FI"/>
        </w:rPr>
      </w:pPr>
      <w:r>
        <w:rPr>
          <w:lang w:val="en-FI"/>
        </w:rPr>
        <w:t>Static web UI resources (such as html/</w:t>
      </w:r>
      <w:proofErr w:type="spellStart"/>
      <w:r>
        <w:rPr>
          <w:lang w:val="en-FI"/>
        </w:rPr>
        <w:t>js</w:t>
      </w:r>
      <w:proofErr w:type="spellEnd"/>
      <w:r>
        <w:rPr>
          <w:lang w:val="en-FI"/>
        </w:rPr>
        <w:t>/</w:t>
      </w:r>
      <w:proofErr w:type="spellStart"/>
      <w:r>
        <w:rPr>
          <w:lang w:val="en-FI"/>
        </w:rPr>
        <w:t>css</w:t>
      </w:r>
      <w:proofErr w:type="spellEnd"/>
      <w:r>
        <w:rPr>
          <w:lang w:val="en-FI"/>
        </w:rPr>
        <w:t xml:space="preserve"> and image files) of an application are by default retrieved from the frontend directory. This sample has a frontend directory with two files; index.html and </w:t>
      </w:r>
      <w:r w:rsidRPr="00137B56">
        <w:rPr>
          <w:lang w:val="en-FI"/>
        </w:rPr>
        <w:t>RpcWebUI.js</w:t>
      </w:r>
      <w:r>
        <w:rPr>
          <w:lang w:val="en-FI"/>
        </w:rPr>
        <w:t>.</w:t>
      </w:r>
      <w:r w:rsidR="00874E81">
        <w:rPr>
          <w:lang w:val="en-FI"/>
        </w:rPr>
        <w:t xml:space="preserve"> The </w:t>
      </w:r>
      <w:proofErr w:type="spellStart"/>
      <w:r w:rsidR="00874E81">
        <w:rPr>
          <w:lang w:val="en-FI"/>
        </w:rPr>
        <w:t>javascript</w:t>
      </w:r>
      <w:proofErr w:type="spellEnd"/>
      <w:r w:rsidR="00874E81">
        <w:rPr>
          <w:lang w:val="en-FI"/>
        </w:rPr>
        <w:t xml:space="preserve"> connects clicking the buttons in index.html into calling the application’s beep API using HTTP POST calls.</w:t>
      </w:r>
    </w:p>
    <w:p w14:paraId="24697F63" w14:textId="6A228C88" w:rsidR="00137B56" w:rsidRPr="00137B56" w:rsidRDefault="00137B56" w:rsidP="00137B56">
      <w:pPr>
        <w:rPr>
          <w:lang w:val="en-FI"/>
        </w:rPr>
      </w:pPr>
      <w:r>
        <w:rPr>
          <w:lang w:val="en-FI"/>
        </w:rPr>
        <w:t xml:space="preserve">In addition, for an application to provide a web </w:t>
      </w:r>
      <w:r w:rsidR="002D4AE5">
        <w:rPr>
          <w:lang w:val="en-FI"/>
        </w:rPr>
        <w:t>UI, it</w:t>
      </w:r>
      <w:r w:rsidR="003C226A">
        <w:rPr>
          <w:lang w:val="en-FI"/>
        </w:rPr>
        <w:t xml:space="preserve"> needs to instantiate and connect a</w:t>
      </w:r>
      <w:r w:rsidR="00BA252E">
        <w:rPr>
          <w:lang w:val="en-FI"/>
        </w:rPr>
        <w:t xml:space="preserve"> </w:t>
      </w:r>
      <w:proofErr w:type="spellStart"/>
      <w:r w:rsidR="00BA252E">
        <w:rPr>
          <w:lang w:val="en-FI"/>
        </w:rPr>
        <w:t>NidRpc</w:t>
      </w:r>
      <w:proofErr w:type="spellEnd"/>
      <w:r w:rsidR="003C226A">
        <w:rPr>
          <w:lang w:val="en-FI"/>
        </w:rPr>
        <w:t xml:space="preserve"> </w:t>
      </w:r>
      <w:r w:rsidR="003C226A" w:rsidRPr="003C226A">
        <w:rPr>
          <w:i/>
          <w:iCs/>
          <w:lang w:val="en-FI"/>
        </w:rPr>
        <w:t>Plugin</w:t>
      </w:r>
      <w:r w:rsidR="003C226A">
        <w:rPr>
          <w:lang w:val="en-FI"/>
        </w:rPr>
        <w:t xml:space="preserve"> instance with the plugin type and name </w:t>
      </w:r>
      <w:r w:rsidR="00EA2596">
        <w:rPr>
          <w:lang w:val="en-FI"/>
        </w:rPr>
        <w:t>as previously described</w:t>
      </w:r>
      <w:r w:rsidR="002D4AE5">
        <w:rPr>
          <w:lang w:val="en-FI"/>
        </w:rPr>
        <w:t xml:space="preserve">. This is needed so that </w:t>
      </w:r>
      <w:r w:rsidR="003C226A">
        <w:rPr>
          <w:lang w:val="en-FI"/>
        </w:rPr>
        <w:t xml:space="preserve">the HTTP/RPC gateway </w:t>
      </w:r>
      <w:r w:rsidR="00EA2596">
        <w:rPr>
          <w:lang w:val="en-FI"/>
        </w:rPr>
        <w:t>knows it should handle the mapping</w:t>
      </w:r>
      <w:r w:rsidR="000B0129">
        <w:rPr>
          <w:lang w:val="en-FI"/>
        </w:rPr>
        <w:t xml:space="preserve"> and generate a menu entry for the application in the system web UI menu</w:t>
      </w:r>
      <w:r w:rsidR="00EA2596">
        <w:rPr>
          <w:lang w:val="en-FI"/>
        </w:rPr>
        <w:t>.</w:t>
      </w:r>
      <w:r w:rsidR="00061F79">
        <w:rPr>
          <w:lang w:val="en-FI"/>
        </w:rPr>
        <w:t xml:space="preserve"> The web UIs of applications are enabled dynamically at runtime; if </w:t>
      </w:r>
      <w:r w:rsidR="00BA252E">
        <w:rPr>
          <w:lang w:val="en-FI"/>
        </w:rPr>
        <w:t>an</w:t>
      </w:r>
      <w:r w:rsidR="00061F79">
        <w:rPr>
          <w:lang w:val="en-FI"/>
        </w:rPr>
        <w:t xml:space="preserve"> application isn’t running, its’ web UI will not be </w:t>
      </w:r>
      <w:r w:rsidR="00B85C05">
        <w:rPr>
          <w:lang w:val="en-FI"/>
        </w:rPr>
        <w:t>available</w:t>
      </w:r>
      <w:r w:rsidR="00061F79">
        <w:rPr>
          <w:lang w:val="en-FI"/>
        </w:rPr>
        <w:t>.</w:t>
      </w:r>
    </w:p>
    <w:p w14:paraId="345084A3" w14:textId="66291CA4" w:rsidR="00CE06A4" w:rsidRPr="00CE06A4" w:rsidRDefault="00305709" w:rsidP="00CE06A4">
      <w:pPr>
        <w:pStyle w:val="Heading1"/>
        <w:rPr>
          <w:lang w:val="en-FI"/>
        </w:rPr>
      </w:pPr>
      <w:bookmarkStart w:id="7" w:name="_Toc102381167"/>
      <w:r>
        <w:rPr>
          <w:lang w:val="en-FI"/>
        </w:rPr>
        <w:t xml:space="preserve">Create </w:t>
      </w:r>
      <w:r w:rsidR="00BE6D1F">
        <w:rPr>
          <w:lang w:val="en-FI"/>
        </w:rPr>
        <w:t xml:space="preserve">and install </w:t>
      </w:r>
      <w:r>
        <w:rPr>
          <w:lang w:val="en-FI"/>
        </w:rPr>
        <w:t xml:space="preserve">the </w:t>
      </w:r>
      <w:r w:rsidR="00CE06A4">
        <w:rPr>
          <w:lang w:val="en-FI"/>
        </w:rPr>
        <w:t>application</w:t>
      </w:r>
      <w:bookmarkEnd w:id="7"/>
    </w:p>
    <w:p w14:paraId="47397EEE" w14:textId="2F5E8709" w:rsidR="00EE16FE" w:rsidRDefault="00305709" w:rsidP="00EE16FE">
      <w:pPr>
        <w:rPr>
          <w:lang w:val="en-FI"/>
        </w:rPr>
      </w:pPr>
      <w:r>
        <w:rPr>
          <w:lang w:val="en-FI"/>
        </w:rPr>
        <w:t xml:space="preserve">The application </w:t>
      </w:r>
      <w:r w:rsidR="004C197C">
        <w:rPr>
          <w:lang w:val="en-FI"/>
        </w:rPr>
        <w:t>is built</w:t>
      </w:r>
      <w:r w:rsidR="00BE6D1F">
        <w:rPr>
          <w:lang w:val="en-FI"/>
        </w:rPr>
        <w:t xml:space="preserve">, </w:t>
      </w:r>
      <w:r w:rsidR="004C197C">
        <w:rPr>
          <w:lang w:val="en-FI"/>
        </w:rPr>
        <w:t>created</w:t>
      </w:r>
      <w:r w:rsidR="00BE6D1F">
        <w:rPr>
          <w:lang w:val="en-FI"/>
        </w:rPr>
        <w:t xml:space="preserve"> and installed </w:t>
      </w:r>
      <w:r w:rsidR="004C197C">
        <w:rPr>
          <w:lang w:val="en-FI"/>
        </w:rPr>
        <w:t xml:space="preserve">in the same way as the </w:t>
      </w:r>
      <w:r w:rsidR="00EE16FE">
        <w:rPr>
          <w:lang w:val="en-FI"/>
        </w:rPr>
        <w:t>previous samples</w:t>
      </w:r>
      <w:r w:rsidR="004C197C">
        <w:rPr>
          <w:lang w:val="en-FI"/>
        </w:rPr>
        <w:t>.</w:t>
      </w:r>
      <w:bookmarkEnd w:id="0"/>
      <w:r w:rsidR="0050756E">
        <w:rPr>
          <w:lang w:val="en-FI"/>
        </w:rPr>
        <w:t xml:space="preserve"> After the application has been installed and started, a new </w:t>
      </w:r>
      <w:r w:rsidR="0050756E" w:rsidRPr="0050756E">
        <w:rPr>
          <w:i/>
          <w:iCs/>
          <w:lang w:val="en-FI"/>
        </w:rPr>
        <w:t>Application/</w:t>
      </w:r>
      <w:proofErr w:type="spellStart"/>
      <w:r w:rsidR="0050756E" w:rsidRPr="0050756E">
        <w:rPr>
          <w:i/>
          <w:iCs/>
          <w:lang w:val="en-FI"/>
        </w:rPr>
        <w:t>RpcWebUI</w:t>
      </w:r>
      <w:proofErr w:type="spellEnd"/>
      <w:r w:rsidR="0050756E">
        <w:rPr>
          <w:lang w:val="en-FI"/>
        </w:rPr>
        <w:t xml:space="preserve"> entry will appear in the menu of the device web UI:</w:t>
      </w:r>
    </w:p>
    <w:p w14:paraId="586F272E" w14:textId="27D32173" w:rsidR="0050756E" w:rsidRPr="0050756E" w:rsidRDefault="00F10032" w:rsidP="00F10032">
      <w:pPr>
        <w:jc w:val="center"/>
        <w:rPr>
          <w:lang w:val="en-FI"/>
        </w:rPr>
      </w:pPr>
      <w:r w:rsidRPr="00F10032">
        <w:rPr>
          <w:noProof/>
          <w:lang w:val="en-FI"/>
        </w:rPr>
        <w:drawing>
          <wp:inline distT="0" distB="0" distL="0" distR="0" wp14:anchorId="69B70A39" wp14:editId="2E1025F1">
            <wp:extent cx="2809875" cy="1571625"/>
            <wp:effectExtent l="0" t="0" r="9525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143D" w14:textId="55202C95" w:rsidR="001F0403" w:rsidRDefault="001F0403" w:rsidP="001F0403">
      <w:pPr>
        <w:pStyle w:val="Heading2"/>
        <w:rPr>
          <w:lang w:val="en-FI"/>
        </w:rPr>
      </w:pPr>
      <w:bookmarkStart w:id="8" w:name="_Toc102381168"/>
      <w:r>
        <w:rPr>
          <w:lang w:val="en-FI"/>
        </w:rPr>
        <w:t>Accessing the application WebUI</w:t>
      </w:r>
      <w:bookmarkEnd w:id="8"/>
    </w:p>
    <w:p w14:paraId="6C5C1956" w14:textId="7C6BA7BA" w:rsidR="003C5B15" w:rsidRDefault="00F10032" w:rsidP="001F0403">
      <w:pPr>
        <w:rPr>
          <w:lang w:val="en-FI"/>
        </w:rPr>
      </w:pPr>
      <w:r>
        <w:rPr>
          <w:lang w:val="en-FI"/>
        </w:rPr>
        <w:t xml:space="preserve">The application UI is opened by clicking on </w:t>
      </w:r>
      <w:proofErr w:type="spellStart"/>
      <w:r w:rsidRPr="00F10032">
        <w:rPr>
          <w:i/>
          <w:iCs/>
          <w:lang w:val="en-FI"/>
        </w:rPr>
        <w:t>RpcWebUI</w:t>
      </w:r>
      <w:proofErr w:type="spellEnd"/>
      <w:r>
        <w:rPr>
          <w:i/>
          <w:iCs/>
          <w:lang w:val="en-FI"/>
        </w:rPr>
        <w:t xml:space="preserve"> </w:t>
      </w:r>
      <w:r>
        <w:rPr>
          <w:lang w:val="en-FI"/>
        </w:rPr>
        <w:t xml:space="preserve">in the menu. The sample contains a simple UI with two buttons </w:t>
      </w:r>
      <w:r w:rsidRPr="00F10032">
        <w:rPr>
          <w:i/>
          <w:iCs/>
          <w:lang w:val="en-FI"/>
        </w:rPr>
        <w:t>Short beep</w:t>
      </w:r>
      <w:r>
        <w:rPr>
          <w:lang w:val="en-FI"/>
        </w:rPr>
        <w:t xml:space="preserve"> and </w:t>
      </w:r>
      <w:r w:rsidRPr="00F10032">
        <w:rPr>
          <w:i/>
          <w:iCs/>
          <w:lang w:val="en-FI"/>
        </w:rPr>
        <w:t>Long beep</w:t>
      </w:r>
      <w:r>
        <w:rPr>
          <w:i/>
          <w:iCs/>
          <w:lang w:val="en-FI"/>
        </w:rPr>
        <w:t xml:space="preserve">. </w:t>
      </w:r>
      <w:r>
        <w:rPr>
          <w:lang w:val="en-FI"/>
        </w:rPr>
        <w:t>Pressing one of the buttons will beep the built-in buzzer (</w:t>
      </w:r>
      <w:r w:rsidR="00BA252E">
        <w:rPr>
          <w:lang w:val="en-FI"/>
        </w:rPr>
        <w:t xml:space="preserve">note, </w:t>
      </w:r>
      <w:r>
        <w:rPr>
          <w:lang w:val="en-FI"/>
        </w:rPr>
        <w:t xml:space="preserve">some </w:t>
      </w:r>
      <w:r w:rsidR="00BA252E">
        <w:rPr>
          <w:lang w:val="en-FI"/>
        </w:rPr>
        <w:t xml:space="preserve">FRR variants </w:t>
      </w:r>
      <w:r>
        <w:rPr>
          <w:lang w:val="en-FI"/>
        </w:rPr>
        <w:t xml:space="preserve">do not have a </w:t>
      </w:r>
      <w:r w:rsidR="00BA252E">
        <w:rPr>
          <w:lang w:val="en-FI"/>
        </w:rPr>
        <w:t xml:space="preserve">built-in </w:t>
      </w:r>
      <w:r>
        <w:rPr>
          <w:lang w:val="en-FI"/>
        </w:rPr>
        <w:t xml:space="preserve">buzzer, in this case an </w:t>
      </w:r>
      <w:r w:rsidR="00603E38">
        <w:rPr>
          <w:lang w:val="en-FI"/>
        </w:rPr>
        <w:t xml:space="preserve">error </w:t>
      </w:r>
      <w:r>
        <w:rPr>
          <w:lang w:val="en-FI"/>
        </w:rPr>
        <w:t>alert will be shown instead)</w:t>
      </w:r>
      <w:r w:rsidR="00C21219">
        <w:rPr>
          <w:lang w:val="en-FI"/>
        </w:rPr>
        <w:t>:</w:t>
      </w:r>
    </w:p>
    <w:p w14:paraId="287368FE" w14:textId="6AE97773" w:rsidR="00C21219" w:rsidRDefault="00C21219" w:rsidP="00BA252E">
      <w:pPr>
        <w:jc w:val="center"/>
        <w:rPr>
          <w:lang w:val="en-FI"/>
        </w:rPr>
      </w:pPr>
      <w:r w:rsidRPr="001F0403">
        <w:rPr>
          <w:noProof/>
          <w:lang w:val="en-FI"/>
        </w:rPr>
        <w:lastRenderedPageBreak/>
        <w:drawing>
          <wp:inline distT="0" distB="0" distL="0" distR="0" wp14:anchorId="199868F9" wp14:editId="558A4ECA">
            <wp:extent cx="4486759" cy="3902777"/>
            <wp:effectExtent l="0" t="0" r="9525" b="254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0104" cy="390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139F" w14:textId="7179A605" w:rsidR="00C21219" w:rsidRDefault="00C21219" w:rsidP="00C21219">
      <w:pPr>
        <w:pStyle w:val="Heading2"/>
        <w:rPr>
          <w:lang w:val="en-FI"/>
        </w:rPr>
      </w:pPr>
      <w:bookmarkStart w:id="9" w:name="_Toc102381169"/>
      <w:r>
        <w:rPr>
          <w:lang w:val="en-FI"/>
        </w:rPr>
        <w:t>Notes</w:t>
      </w:r>
      <w:bookmarkEnd w:id="9"/>
    </w:p>
    <w:p w14:paraId="62E2F8E3" w14:textId="7988B711" w:rsidR="00C21219" w:rsidRPr="00C21219" w:rsidRDefault="00C21219" w:rsidP="00C21219">
      <w:pPr>
        <w:rPr>
          <w:lang w:val="en-FI"/>
        </w:rPr>
      </w:pPr>
      <w:r>
        <w:rPr>
          <w:lang w:val="en-FI"/>
        </w:rPr>
        <w:t xml:space="preserve">The UI sample beeps the buzzer by first calling its’ own </w:t>
      </w:r>
      <w:proofErr w:type="spellStart"/>
      <w:r w:rsidRPr="00C21219">
        <w:rPr>
          <w:i/>
          <w:iCs/>
          <w:lang w:val="en-FI"/>
        </w:rPr>
        <w:t>api</w:t>
      </w:r>
      <w:proofErr w:type="spellEnd"/>
      <w:r w:rsidRPr="00C21219">
        <w:rPr>
          <w:i/>
          <w:iCs/>
          <w:lang w:val="en-FI"/>
        </w:rPr>
        <w:t>/application/</w:t>
      </w:r>
      <w:proofErr w:type="spellStart"/>
      <w:r w:rsidRPr="00C21219">
        <w:rPr>
          <w:i/>
          <w:iCs/>
          <w:lang w:val="en-FI"/>
        </w:rPr>
        <w:t>RpcWebUI</w:t>
      </w:r>
      <w:proofErr w:type="spellEnd"/>
      <w:r w:rsidRPr="00C21219">
        <w:rPr>
          <w:i/>
          <w:iCs/>
          <w:lang w:val="en-FI"/>
        </w:rPr>
        <w:t>/beep</w:t>
      </w:r>
      <w:r>
        <w:rPr>
          <w:lang w:val="en-FI"/>
        </w:rPr>
        <w:t xml:space="preserve"> API, and then the application running on the device accesses the beeper using the built-in </w:t>
      </w:r>
      <w:proofErr w:type="spellStart"/>
      <w:r w:rsidRPr="00C21219">
        <w:rPr>
          <w:i/>
          <w:iCs/>
          <w:lang w:val="en-FI"/>
        </w:rPr>
        <w:t>api</w:t>
      </w:r>
      <w:proofErr w:type="spellEnd"/>
      <w:r w:rsidRPr="00C21219">
        <w:rPr>
          <w:i/>
          <w:iCs/>
          <w:lang w:val="en-FI"/>
        </w:rPr>
        <w:t>/</w:t>
      </w:r>
      <w:proofErr w:type="spellStart"/>
      <w:r w:rsidRPr="00C21219">
        <w:rPr>
          <w:i/>
          <w:iCs/>
          <w:lang w:val="en-FI"/>
        </w:rPr>
        <w:t>builtin</w:t>
      </w:r>
      <w:proofErr w:type="spellEnd"/>
      <w:r w:rsidRPr="00C21219">
        <w:rPr>
          <w:i/>
          <w:iCs/>
          <w:lang w:val="en-FI"/>
        </w:rPr>
        <w:t>/beeper/beep</w:t>
      </w:r>
      <w:r>
        <w:rPr>
          <w:i/>
          <w:iCs/>
          <w:lang w:val="en-FI"/>
        </w:rPr>
        <w:t xml:space="preserve"> </w:t>
      </w:r>
      <w:r w:rsidRPr="00C21219">
        <w:rPr>
          <w:lang w:val="en-FI"/>
        </w:rPr>
        <w:t>API</w:t>
      </w:r>
      <w:r>
        <w:rPr>
          <w:lang w:val="en-FI"/>
        </w:rPr>
        <w:t>. In this case, the application web UI could also have called the</w:t>
      </w:r>
      <w:r w:rsidR="002F1323">
        <w:rPr>
          <w:lang w:val="en-FI"/>
        </w:rPr>
        <w:t xml:space="preserve"> built-in</w:t>
      </w:r>
      <w:r>
        <w:rPr>
          <w:lang w:val="en-FI"/>
        </w:rPr>
        <w:t xml:space="preserve"> </w:t>
      </w:r>
      <w:proofErr w:type="spellStart"/>
      <w:r w:rsidRPr="00C21219">
        <w:rPr>
          <w:i/>
          <w:iCs/>
          <w:lang w:val="en-FI"/>
        </w:rPr>
        <w:t>api</w:t>
      </w:r>
      <w:proofErr w:type="spellEnd"/>
      <w:r w:rsidRPr="00C21219">
        <w:rPr>
          <w:i/>
          <w:iCs/>
          <w:lang w:val="en-FI"/>
        </w:rPr>
        <w:t>/</w:t>
      </w:r>
      <w:proofErr w:type="spellStart"/>
      <w:r w:rsidRPr="00C21219">
        <w:rPr>
          <w:i/>
          <w:iCs/>
          <w:lang w:val="en-FI"/>
        </w:rPr>
        <w:t>builtin</w:t>
      </w:r>
      <w:proofErr w:type="spellEnd"/>
      <w:r w:rsidRPr="00C21219">
        <w:rPr>
          <w:i/>
          <w:iCs/>
          <w:lang w:val="en-FI"/>
        </w:rPr>
        <w:t>/beeper/beep</w:t>
      </w:r>
      <w:r>
        <w:rPr>
          <w:i/>
          <w:iCs/>
          <w:lang w:val="en-FI"/>
        </w:rPr>
        <w:t xml:space="preserve"> </w:t>
      </w:r>
      <w:r>
        <w:rPr>
          <w:lang w:val="en-FI"/>
        </w:rPr>
        <w:t xml:space="preserve">API </w:t>
      </w:r>
      <w:r w:rsidR="00B46F42">
        <w:rPr>
          <w:lang w:val="en-FI"/>
        </w:rPr>
        <w:t>directly</w:t>
      </w:r>
      <w:r>
        <w:rPr>
          <w:lang w:val="en-FI"/>
        </w:rPr>
        <w:t>.</w:t>
      </w:r>
    </w:p>
    <w:sectPr w:rsidR="00C21219" w:rsidRPr="00C21219" w:rsidSect="00514C1F">
      <w:headerReference w:type="default" r:id="rId15"/>
      <w:footerReference w:type="default" r:id="rId16"/>
      <w:pgSz w:w="11907" w:h="16839" w:code="9"/>
      <w:pgMar w:top="2127" w:right="1077" w:bottom="1276" w:left="1134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6338A" w14:textId="77777777" w:rsidR="00BE165E" w:rsidRDefault="00BE165E" w:rsidP="002304E3">
      <w:r>
        <w:separator/>
      </w:r>
    </w:p>
  </w:endnote>
  <w:endnote w:type="continuationSeparator" w:id="0">
    <w:p w14:paraId="5BED572A" w14:textId="77777777" w:rsidR="00BE165E" w:rsidRDefault="00BE165E" w:rsidP="00230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LT Std 3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 Medium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T Std 45 Book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0679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0DFD17" w14:textId="77777777" w:rsidR="006F0357" w:rsidRDefault="006F03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424AC2" w14:textId="25C238E9" w:rsidR="000E63F9" w:rsidRDefault="000E63F9" w:rsidP="00EA32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CF59C" w14:textId="77777777" w:rsidR="00BE165E" w:rsidRDefault="00BE165E" w:rsidP="002304E3">
      <w:r>
        <w:separator/>
      </w:r>
    </w:p>
  </w:footnote>
  <w:footnote w:type="continuationSeparator" w:id="0">
    <w:p w14:paraId="1A3B6B2C" w14:textId="77777777" w:rsidR="00BE165E" w:rsidRDefault="00BE165E" w:rsidP="00230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DF050" w14:textId="77777777" w:rsidR="002C46DA" w:rsidRPr="00CD3898" w:rsidRDefault="0085247B" w:rsidP="009518B5">
    <w:pPr>
      <w:pStyle w:val="Heading4"/>
      <w:rPr>
        <w:lang w:val="en-FI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AD95C28" wp14:editId="6FB133A9">
          <wp:simplePos x="0" y="0"/>
          <wp:positionH relativeFrom="column">
            <wp:posOffset>-4445</wp:posOffset>
          </wp:positionH>
          <wp:positionV relativeFrom="paragraph">
            <wp:posOffset>357505</wp:posOffset>
          </wp:positionV>
          <wp:extent cx="1965091" cy="597877"/>
          <wp:effectExtent l="0" t="0" r="3810" b="0"/>
          <wp:wrapTopAndBottom/>
          <wp:docPr id="1" name="Picture 1" descr="A crescent moon in a black sky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crescent moon in a black sky&#10;&#10;Description automatically generated with medium confidenc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5091" cy="5978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C17BF05" wp14:editId="360820EC">
              <wp:simplePos x="0" y="0"/>
              <wp:positionH relativeFrom="page">
                <wp:posOffset>4333875</wp:posOffset>
              </wp:positionH>
              <wp:positionV relativeFrom="paragraph">
                <wp:posOffset>359410</wp:posOffset>
              </wp:positionV>
              <wp:extent cx="2607945" cy="836930"/>
              <wp:effectExtent l="0" t="0" r="0" b="0"/>
              <wp:wrapTight wrapText="bothSides">
                <wp:wrapPolygon edited="0">
                  <wp:start x="316" y="1475"/>
                  <wp:lineTo x="316" y="20158"/>
                  <wp:lineTo x="21142" y="20158"/>
                  <wp:lineTo x="21142" y="1475"/>
                  <wp:lineTo x="316" y="1475"/>
                </wp:wrapPolygon>
              </wp:wrapTight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7945" cy="836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E3CC2E" w14:textId="394DC90A" w:rsidR="002C46DA" w:rsidRPr="007A2AAC" w:rsidRDefault="002C46DA" w:rsidP="0078083F">
                          <w:pPr>
                            <w:pStyle w:val="Header1"/>
                            <w:spacing w:after="0"/>
                            <w:rPr>
                              <w:rFonts w:ascii="Lato" w:hAnsi="Lato"/>
                              <w:color w:val="000000"/>
                            </w:rPr>
                          </w:pPr>
                          <w:r w:rsidRPr="007A2AAC">
                            <w:rPr>
                              <w:rFonts w:ascii="Lato" w:hAnsi="Lato"/>
                              <w:color w:val="000000"/>
                            </w:rPr>
                            <w:fldChar w:fldCharType="begin"/>
                          </w:r>
                          <w:r w:rsidRPr="007A2AAC">
                            <w:rPr>
                              <w:rFonts w:ascii="Lato" w:hAnsi="Lato"/>
                              <w:color w:val="000000"/>
                            </w:rPr>
                            <w:instrText xml:space="preserve"> DATE \@ "yyyy-MM-dd" </w:instrText>
                          </w:r>
                          <w:r w:rsidRPr="007A2AAC">
                            <w:rPr>
                              <w:rFonts w:ascii="Lato" w:hAnsi="Lato"/>
                              <w:color w:val="000000"/>
                            </w:rPr>
                            <w:fldChar w:fldCharType="separate"/>
                          </w:r>
                          <w:r w:rsidR="00E1094A">
                            <w:rPr>
                              <w:rFonts w:ascii="Lato" w:hAnsi="Lato"/>
                              <w:noProof/>
                              <w:color w:val="000000"/>
                            </w:rPr>
                            <w:t>2022-05-02</w:t>
                          </w:r>
                          <w:r w:rsidRPr="007A2AAC">
                            <w:rPr>
                              <w:rFonts w:ascii="Lato" w:hAnsi="Lato"/>
                              <w:color w:val="000000"/>
                            </w:rPr>
                            <w:fldChar w:fldCharType="end"/>
                          </w:r>
                        </w:p>
                        <w:p w14:paraId="6ABE770F" w14:textId="6A4B6FF4" w:rsidR="002C46DA" w:rsidRPr="009B0DDA" w:rsidRDefault="0002237C" w:rsidP="00A96534">
                          <w:pPr>
                            <w:pStyle w:val="Header1"/>
                            <w:spacing w:after="0"/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</w:pPr>
                          <w:r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  <w:t>FR</w:t>
                          </w:r>
                          <w:r w:rsidR="00CD3898"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  <w:t xml:space="preserve">22 </w:t>
                          </w:r>
                          <w:r w:rsidR="00270066"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  <w:t>RPC</w:t>
                          </w:r>
                          <w:r w:rsidR="00377E11"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  <w:t xml:space="preserve"> </w:t>
                          </w:r>
                          <w:proofErr w:type="spellStart"/>
                          <w:r w:rsidR="009B0DDA"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  <w:t>WebUI</w:t>
                          </w:r>
                          <w:proofErr w:type="spellEnd"/>
                        </w:p>
                        <w:p w14:paraId="4777C980" w14:textId="77777777" w:rsidR="002C59C3" w:rsidRPr="002C59C3" w:rsidRDefault="002C59C3" w:rsidP="00A96534">
                          <w:pPr>
                            <w:pStyle w:val="Header1"/>
                            <w:spacing w:after="0"/>
                            <w:rPr>
                              <w:rFonts w:ascii="Lato" w:hAnsi="Lato"/>
                              <w:color w:val="000000"/>
                              <w:lang w:val="en-FI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17BF0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41.25pt;margin-top:28.3pt;width:205.35pt;height:65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" filled="f" stroked="f">
              <v:textbox inset=",7.2pt,,7.2pt">
                <w:txbxContent>
                  <w:p w14:paraId="70E3CC2E" w14:textId="394DC90A" w:rsidR="002C46DA" w:rsidRPr="007A2AAC" w:rsidRDefault="002C46DA" w:rsidP="0078083F">
                    <w:pPr>
                      <w:pStyle w:val="Header1"/>
                      <w:spacing w:after="0"/>
                      <w:rPr>
                        <w:rFonts w:ascii="Lato" w:hAnsi="Lato"/>
                        <w:color w:val="000000"/>
                      </w:rPr>
                    </w:pPr>
                    <w:r w:rsidRPr="007A2AAC">
                      <w:rPr>
                        <w:rFonts w:ascii="Lato" w:hAnsi="Lato"/>
                        <w:color w:val="000000"/>
                      </w:rPr>
                      <w:fldChar w:fldCharType="begin"/>
                    </w:r>
                    <w:r w:rsidRPr="007A2AAC">
                      <w:rPr>
                        <w:rFonts w:ascii="Lato" w:hAnsi="Lato"/>
                        <w:color w:val="000000"/>
                      </w:rPr>
                      <w:instrText xml:space="preserve"> DATE \@ "yyyy-MM-dd" </w:instrText>
                    </w:r>
                    <w:r w:rsidRPr="007A2AAC">
                      <w:rPr>
                        <w:rFonts w:ascii="Lato" w:hAnsi="Lato"/>
                        <w:color w:val="000000"/>
                      </w:rPr>
                      <w:fldChar w:fldCharType="separate"/>
                    </w:r>
                    <w:r w:rsidR="00E1094A">
                      <w:rPr>
                        <w:rFonts w:ascii="Lato" w:hAnsi="Lato"/>
                        <w:noProof/>
                        <w:color w:val="000000"/>
                      </w:rPr>
                      <w:t>2022-05-02</w:t>
                    </w:r>
                    <w:r w:rsidRPr="007A2AAC">
                      <w:rPr>
                        <w:rFonts w:ascii="Lato" w:hAnsi="Lato"/>
                        <w:color w:val="000000"/>
                      </w:rPr>
                      <w:fldChar w:fldCharType="end"/>
                    </w:r>
                  </w:p>
                  <w:p w14:paraId="6ABE770F" w14:textId="6A4B6FF4" w:rsidR="002C46DA" w:rsidRPr="009B0DDA" w:rsidRDefault="0002237C" w:rsidP="00A96534">
                    <w:pPr>
                      <w:pStyle w:val="Header1"/>
                      <w:spacing w:after="0"/>
                      <w:rPr>
                        <w:rFonts w:ascii="Lato" w:hAnsi="Lato"/>
                        <w:color w:val="000000"/>
                        <w:lang w:val="en-FI"/>
                      </w:rPr>
                    </w:pPr>
                    <w:r>
                      <w:rPr>
                        <w:rFonts w:ascii="Lato" w:hAnsi="Lato"/>
                        <w:color w:val="000000"/>
                        <w:lang w:val="en-FI"/>
                      </w:rPr>
                      <w:t>FR</w:t>
                    </w:r>
                    <w:r w:rsidR="00CD3898">
                      <w:rPr>
                        <w:rFonts w:ascii="Lato" w:hAnsi="Lato"/>
                        <w:color w:val="000000"/>
                        <w:lang w:val="en-FI"/>
                      </w:rPr>
                      <w:t xml:space="preserve">22 </w:t>
                    </w:r>
                    <w:r w:rsidR="00270066">
                      <w:rPr>
                        <w:rFonts w:ascii="Lato" w:hAnsi="Lato"/>
                        <w:color w:val="000000"/>
                        <w:lang w:val="en-FI"/>
                      </w:rPr>
                      <w:t>RPC</w:t>
                    </w:r>
                    <w:r w:rsidR="00377E11">
                      <w:rPr>
                        <w:rFonts w:ascii="Lato" w:hAnsi="Lato"/>
                        <w:color w:val="000000"/>
                        <w:lang w:val="en-FI"/>
                      </w:rPr>
                      <w:t xml:space="preserve"> </w:t>
                    </w:r>
                    <w:proofErr w:type="spellStart"/>
                    <w:r w:rsidR="009B0DDA">
                      <w:rPr>
                        <w:rFonts w:ascii="Lato" w:hAnsi="Lato"/>
                        <w:color w:val="000000"/>
                        <w:lang w:val="en-FI"/>
                      </w:rPr>
                      <w:t>WebUI</w:t>
                    </w:r>
                    <w:proofErr w:type="spellEnd"/>
                  </w:p>
                  <w:p w14:paraId="4777C980" w14:textId="77777777" w:rsidR="002C59C3" w:rsidRPr="002C59C3" w:rsidRDefault="002C59C3" w:rsidP="00A96534">
                    <w:pPr>
                      <w:pStyle w:val="Header1"/>
                      <w:spacing w:after="0"/>
                      <w:rPr>
                        <w:rFonts w:ascii="Lato" w:hAnsi="Lato"/>
                        <w:color w:val="000000"/>
                        <w:lang w:val="en-FI"/>
                      </w:rPr>
                    </w:pPr>
                  </w:p>
                </w:txbxContent>
              </v:textbox>
              <w10:wrap type="tight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008AC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6E6D5E"/>
    <w:multiLevelType w:val="hybridMultilevel"/>
    <w:tmpl w:val="FE549C42"/>
    <w:lvl w:ilvl="0" w:tplc="E4FC267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214" w:hanging="360"/>
      </w:pPr>
    </w:lvl>
    <w:lvl w:ilvl="2" w:tplc="040B001B" w:tentative="1">
      <w:start w:val="1"/>
      <w:numFmt w:val="lowerRoman"/>
      <w:lvlText w:val="%3."/>
      <w:lvlJc w:val="right"/>
      <w:pPr>
        <w:ind w:left="2934" w:hanging="180"/>
      </w:pPr>
    </w:lvl>
    <w:lvl w:ilvl="3" w:tplc="040B000F" w:tentative="1">
      <w:start w:val="1"/>
      <w:numFmt w:val="decimal"/>
      <w:lvlText w:val="%4."/>
      <w:lvlJc w:val="left"/>
      <w:pPr>
        <w:ind w:left="3654" w:hanging="360"/>
      </w:pPr>
    </w:lvl>
    <w:lvl w:ilvl="4" w:tplc="040B0019" w:tentative="1">
      <w:start w:val="1"/>
      <w:numFmt w:val="lowerLetter"/>
      <w:lvlText w:val="%5."/>
      <w:lvlJc w:val="left"/>
      <w:pPr>
        <w:ind w:left="4374" w:hanging="360"/>
      </w:pPr>
    </w:lvl>
    <w:lvl w:ilvl="5" w:tplc="040B001B" w:tentative="1">
      <w:start w:val="1"/>
      <w:numFmt w:val="lowerRoman"/>
      <w:lvlText w:val="%6."/>
      <w:lvlJc w:val="right"/>
      <w:pPr>
        <w:ind w:left="5094" w:hanging="180"/>
      </w:pPr>
    </w:lvl>
    <w:lvl w:ilvl="6" w:tplc="040B000F" w:tentative="1">
      <w:start w:val="1"/>
      <w:numFmt w:val="decimal"/>
      <w:lvlText w:val="%7."/>
      <w:lvlJc w:val="left"/>
      <w:pPr>
        <w:ind w:left="5814" w:hanging="360"/>
      </w:pPr>
    </w:lvl>
    <w:lvl w:ilvl="7" w:tplc="040B0019" w:tentative="1">
      <w:start w:val="1"/>
      <w:numFmt w:val="lowerLetter"/>
      <w:lvlText w:val="%8."/>
      <w:lvlJc w:val="left"/>
      <w:pPr>
        <w:ind w:left="6534" w:hanging="360"/>
      </w:pPr>
    </w:lvl>
    <w:lvl w:ilvl="8" w:tplc="040B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9CF0399"/>
    <w:multiLevelType w:val="hybridMultilevel"/>
    <w:tmpl w:val="506EF3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64119"/>
    <w:multiLevelType w:val="hybridMultilevel"/>
    <w:tmpl w:val="1B8E9FAA"/>
    <w:lvl w:ilvl="0" w:tplc="09763718">
      <w:start w:val="1"/>
      <w:numFmt w:val="decimal"/>
      <w:pStyle w:val="ListNumber"/>
      <w:lvlText w:val="%1."/>
      <w:lvlJc w:val="left"/>
      <w:pPr>
        <w:ind w:left="1080" w:hanging="360"/>
      </w:pPr>
      <w:rPr>
        <w:rFonts w:ascii="Calibri" w:hAnsi="Calibri" w:cs="Times New Roman" w:hint="default"/>
        <w:b w:val="0"/>
        <w:i w:val="0"/>
        <w:color w:val="F68B1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 w15:restartNumberingAfterBreak="0">
    <w:nsid w:val="140C397A"/>
    <w:multiLevelType w:val="hybridMultilevel"/>
    <w:tmpl w:val="B34AC1FA"/>
    <w:lvl w:ilvl="0" w:tplc="54F2229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F42A5"/>
    <w:multiLevelType w:val="hybridMultilevel"/>
    <w:tmpl w:val="D11466F4"/>
    <w:lvl w:ilvl="0" w:tplc="A134B24E">
      <w:start w:val="1"/>
      <w:numFmt w:val="bullet"/>
      <w:lvlText w:val="-"/>
      <w:lvlJc w:val="left"/>
      <w:pPr>
        <w:ind w:left="1494" w:hanging="360"/>
      </w:pPr>
      <w:rPr>
        <w:rFonts w:ascii="Calibri" w:eastAsia="Cambria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165F7E6B"/>
    <w:multiLevelType w:val="hybridMultilevel"/>
    <w:tmpl w:val="69E4E9DE"/>
    <w:lvl w:ilvl="0" w:tplc="88B029C6">
      <w:start w:val="1"/>
      <w:numFmt w:val="decimal"/>
      <w:pStyle w:val="Numhead2"/>
      <w:lvlText w:val="1.%1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476B3"/>
    <w:multiLevelType w:val="hybridMultilevel"/>
    <w:tmpl w:val="0B4EF9A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644B27"/>
    <w:multiLevelType w:val="hybridMultilevel"/>
    <w:tmpl w:val="7A72076C"/>
    <w:lvl w:ilvl="0" w:tplc="3CCE14BA">
      <w:start w:val="1"/>
      <w:numFmt w:val="decimal"/>
      <w:pStyle w:val="Numhead3"/>
      <w:lvlText w:val="1.1.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57928"/>
    <w:multiLevelType w:val="hybridMultilevel"/>
    <w:tmpl w:val="406CF918"/>
    <w:lvl w:ilvl="0" w:tplc="9F947F4E">
      <w:start w:val="1"/>
      <w:numFmt w:val="decimal"/>
      <w:pStyle w:val="Numhead4"/>
      <w:lvlText w:val="1.1.1.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013C2"/>
    <w:multiLevelType w:val="hybridMultilevel"/>
    <w:tmpl w:val="DB20F19E"/>
    <w:lvl w:ilvl="0" w:tplc="5DCE17C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214" w:hanging="360"/>
      </w:pPr>
    </w:lvl>
    <w:lvl w:ilvl="2" w:tplc="040B001B" w:tentative="1">
      <w:start w:val="1"/>
      <w:numFmt w:val="lowerRoman"/>
      <w:lvlText w:val="%3."/>
      <w:lvlJc w:val="right"/>
      <w:pPr>
        <w:ind w:left="2934" w:hanging="180"/>
      </w:pPr>
    </w:lvl>
    <w:lvl w:ilvl="3" w:tplc="040B000F" w:tentative="1">
      <w:start w:val="1"/>
      <w:numFmt w:val="decimal"/>
      <w:lvlText w:val="%4."/>
      <w:lvlJc w:val="left"/>
      <w:pPr>
        <w:ind w:left="3654" w:hanging="360"/>
      </w:pPr>
    </w:lvl>
    <w:lvl w:ilvl="4" w:tplc="040B0019" w:tentative="1">
      <w:start w:val="1"/>
      <w:numFmt w:val="lowerLetter"/>
      <w:lvlText w:val="%5."/>
      <w:lvlJc w:val="left"/>
      <w:pPr>
        <w:ind w:left="4374" w:hanging="360"/>
      </w:pPr>
    </w:lvl>
    <w:lvl w:ilvl="5" w:tplc="040B001B" w:tentative="1">
      <w:start w:val="1"/>
      <w:numFmt w:val="lowerRoman"/>
      <w:lvlText w:val="%6."/>
      <w:lvlJc w:val="right"/>
      <w:pPr>
        <w:ind w:left="5094" w:hanging="180"/>
      </w:pPr>
    </w:lvl>
    <w:lvl w:ilvl="6" w:tplc="040B000F" w:tentative="1">
      <w:start w:val="1"/>
      <w:numFmt w:val="decimal"/>
      <w:lvlText w:val="%7."/>
      <w:lvlJc w:val="left"/>
      <w:pPr>
        <w:ind w:left="5814" w:hanging="360"/>
      </w:pPr>
    </w:lvl>
    <w:lvl w:ilvl="7" w:tplc="040B0019" w:tentative="1">
      <w:start w:val="1"/>
      <w:numFmt w:val="lowerLetter"/>
      <w:lvlText w:val="%8."/>
      <w:lvlJc w:val="left"/>
      <w:pPr>
        <w:ind w:left="6534" w:hanging="360"/>
      </w:pPr>
    </w:lvl>
    <w:lvl w:ilvl="8" w:tplc="040B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34B77E4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2" w15:restartNumberingAfterBreak="0">
    <w:nsid w:val="3A631CB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3" w15:restartNumberingAfterBreak="0">
    <w:nsid w:val="4B70487A"/>
    <w:multiLevelType w:val="hybridMultilevel"/>
    <w:tmpl w:val="54C2F316"/>
    <w:lvl w:ilvl="0" w:tplc="040B000F">
      <w:start w:val="1"/>
      <w:numFmt w:val="decimal"/>
      <w:lvlText w:val="%1."/>
      <w:lvlJc w:val="left"/>
      <w:pPr>
        <w:ind w:left="1854" w:hanging="360"/>
      </w:pPr>
    </w:lvl>
    <w:lvl w:ilvl="1" w:tplc="040B0019" w:tentative="1">
      <w:start w:val="1"/>
      <w:numFmt w:val="lowerLetter"/>
      <w:lvlText w:val="%2."/>
      <w:lvlJc w:val="left"/>
      <w:pPr>
        <w:ind w:left="2574" w:hanging="360"/>
      </w:pPr>
    </w:lvl>
    <w:lvl w:ilvl="2" w:tplc="040B001B" w:tentative="1">
      <w:start w:val="1"/>
      <w:numFmt w:val="lowerRoman"/>
      <w:lvlText w:val="%3."/>
      <w:lvlJc w:val="right"/>
      <w:pPr>
        <w:ind w:left="3294" w:hanging="180"/>
      </w:pPr>
    </w:lvl>
    <w:lvl w:ilvl="3" w:tplc="040B000F" w:tentative="1">
      <w:start w:val="1"/>
      <w:numFmt w:val="decimal"/>
      <w:lvlText w:val="%4."/>
      <w:lvlJc w:val="left"/>
      <w:pPr>
        <w:ind w:left="4014" w:hanging="360"/>
      </w:pPr>
    </w:lvl>
    <w:lvl w:ilvl="4" w:tplc="040B0019" w:tentative="1">
      <w:start w:val="1"/>
      <w:numFmt w:val="lowerLetter"/>
      <w:lvlText w:val="%5."/>
      <w:lvlJc w:val="left"/>
      <w:pPr>
        <w:ind w:left="4734" w:hanging="360"/>
      </w:pPr>
    </w:lvl>
    <w:lvl w:ilvl="5" w:tplc="040B001B" w:tentative="1">
      <w:start w:val="1"/>
      <w:numFmt w:val="lowerRoman"/>
      <w:lvlText w:val="%6."/>
      <w:lvlJc w:val="right"/>
      <w:pPr>
        <w:ind w:left="5454" w:hanging="180"/>
      </w:pPr>
    </w:lvl>
    <w:lvl w:ilvl="6" w:tplc="040B000F" w:tentative="1">
      <w:start w:val="1"/>
      <w:numFmt w:val="decimal"/>
      <w:lvlText w:val="%7."/>
      <w:lvlJc w:val="left"/>
      <w:pPr>
        <w:ind w:left="6174" w:hanging="360"/>
      </w:pPr>
    </w:lvl>
    <w:lvl w:ilvl="7" w:tplc="040B0019" w:tentative="1">
      <w:start w:val="1"/>
      <w:numFmt w:val="lowerLetter"/>
      <w:lvlText w:val="%8."/>
      <w:lvlJc w:val="left"/>
      <w:pPr>
        <w:ind w:left="6894" w:hanging="360"/>
      </w:pPr>
    </w:lvl>
    <w:lvl w:ilvl="8" w:tplc="040B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4E055D06"/>
    <w:multiLevelType w:val="hybridMultilevel"/>
    <w:tmpl w:val="588C6636"/>
    <w:lvl w:ilvl="0" w:tplc="6FE06FB2">
      <w:start w:val="1"/>
      <w:numFmt w:val="bullet"/>
      <w:lvlText w:val="-"/>
      <w:lvlJc w:val="left"/>
      <w:pPr>
        <w:ind w:left="1494" w:hanging="360"/>
      </w:pPr>
      <w:rPr>
        <w:rFonts w:ascii="Calibri" w:eastAsia="Cambria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4E2079C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6" w15:restartNumberingAfterBreak="0">
    <w:nsid w:val="543706E4"/>
    <w:multiLevelType w:val="multilevel"/>
    <w:tmpl w:val="FC4A4EDA"/>
    <w:lvl w:ilvl="0">
      <w:start w:val="1"/>
      <w:numFmt w:val="decimal"/>
      <w:pStyle w:val="Numhead1"/>
      <w:lvlText w:val="%1."/>
      <w:lvlJc w:val="left"/>
      <w:pPr>
        <w:ind w:left="360" w:hanging="360"/>
      </w:pPr>
      <w:rPr>
        <w:rFonts w:ascii="Avenir LT Std 35 Light" w:hAnsi="Avenir LT Std 35 Light" w:cs="Times New Roman" w:hint="default"/>
        <w:b/>
        <w:i w:val="0"/>
        <w:color w:val="F68B1F"/>
        <w:sz w:val="24"/>
      </w:rPr>
    </w:lvl>
    <w:lvl w:ilvl="1">
      <w:start w:val="1"/>
      <w:numFmt w:val="decimal"/>
      <w:isLgl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352" w:hanging="1800"/>
      </w:pPr>
      <w:rPr>
        <w:rFonts w:hint="default"/>
      </w:rPr>
    </w:lvl>
  </w:abstractNum>
  <w:abstractNum w:abstractNumId="17" w15:restartNumberingAfterBreak="0">
    <w:nsid w:val="69D439D6"/>
    <w:multiLevelType w:val="hybridMultilevel"/>
    <w:tmpl w:val="1AEC1514"/>
    <w:lvl w:ilvl="0" w:tplc="BCC084EE">
      <w:start w:val="1"/>
      <w:numFmt w:val="bullet"/>
      <w:lvlText w:val="-"/>
      <w:lvlJc w:val="left"/>
      <w:pPr>
        <w:ind w:left="1494" w:hanging="360"/>
      </w:pPr>
      <w:rPr>
        <w:rFonts w:ascii="Calibri" w:eastAsia="Cambria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6EA4604A"/>
    <w:multiLevelType w:val="hybridMultilevel"/>
    <w:tmpl w:val="F7E6E7CA"/>
    <w:lvl w:ilvl="0" w:tplc="F39EAE92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F68B1F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79138A4"/>
    <w:multiLevelType w:val="hybridMultilevel"/>
    <w:tmpl w:val="9678FF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E824C2"/>
    <w:multiLevelType w:val="multilevel"/>
    <w:tmpl w:val="9F1C6CCC"/>
    <w:lvl w:ilvl="0">
      <w:start w:val="1"/>
      <w:numFmt w:val="decimal"/>
      <w:pStyle w:val="1NumberedHeading1NID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11NumberedHeading2NID"/>
      <w:lvlText w:val="%1.%2."/>
      <w:lvlJc w:val="left"/>
      <w:pPr>
        <w:ind w:left="1080" w:hanging="720"/>
      </w:pPr>
    </w:lvl>
    <w:lvl w:ilvl="2">
      <w:start w:val="1"/>
      <w:numFmt w:val="decimal"/>
      <w:pStyle w:val="111NumberedHeading3NID"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578439218">
    <w:abstractNumId w:val="11"/>
  </w:num>
  <w:num w:numId="2" w16cid:durableId="1882938975">
    <w:abstractNumId w:val="12"/>
  </w:num>
  <w:num w:numId="3" w16cid:durableId="485976531">
    <w:abstractNumId w:val="15"/>
  </w:num>
  <w:num w:numId="4" w16cid:durableId="1434739009">
    <w:abstractNumId w:val="3"/>
  </w:num>
  <w:num w:numId="5" w16cid:durableId="1748575477">
    <w:abstractNumId w:val="18"/>
  </w:num>
  <w:num w:numId="6" w16cid:durableId="490560906">
    <w:abstractNumId w:val="16"/>
  </w:num>
  <w:num w:numId="7" w16cid:durableId="1689478744">
    <w:abstractNumId w:val="6"/>
  </w:num>
  <w:num w:numId="8" w16cid:durableId="2120442080">
    <w:abstractNumId w:val="8"/>
  </w:num>
  <w:num w:numId="9" w16cid:durableId="890069705">
    <w:abstractNumId w:val="9"/>
  </w:num>
  <w:num w:numId="10" w16cid:durableId="1853106300">
    <w:abstractNumId w:val="17"/>
  </w:num>
  <w:num w:numId="11" w16cid:durableId="1674066759">
    <w:abstractNumId w:val="13"/>
  </w:num>
  <w:num w:numId="12" w16cid:durableId="982857959">
    <w:abstractNumId w:val="5"/>
  </w:num>
  <w:num w:numId="13" w16cid:durableId="1459646180">
    <w:abstractNumId w:val="1"/>
  </w:num>
  <w:num w:numId="14" w16cid:durableId="330135224">
    <w:abstractNumId w:val="14"/>
  </w:num>
  <w:num w:numId="15" w16cid:durableId="502206258">
    <w:abstractNumId w:val="10"/>
  </w:num>
  <w:num w:numId="16" w16cid:durableId="1582063854">
    <w:abstractNumId w:val="20"/>
  </w:num>
  <w:num w:numId="17" w16cid:durableId="1027372324">
    <w:abstractNumId w:val="4"/>
  </w:num>
  <w:num w:numId="18" w16cid:durableId="2127310436">
    <w:abstractNumId w:val="0"/>
  </w:num>
  <w:num w:numId="19" w16cid:durableId="2094431093">
    <w:abstractNumId w:val="2"/>
  </w:num>
  <w:num w:numId="20" w16cid:durableId="963804913">
    <w:abstractNumId w:val="18"/>
  </w:num>
  <w:num w:numId="21" w16cid:durableId="104665995">
    <w:abstractNumId w:val="3"/>
  </w:num>
  <w:num w:numId="22" w16cid:durableId="201404712">
    <w:abstractNumId w:val="20"/>
  </w:num>
  <w:num w:numId="23" w16cid:durableId="817843037">
    <w:abstractNumId w:val="20"/>
  </w:num>
  <w:num w:numId="24" w16cid:durableId="1546988515">
    <w:abstractNumId w:val="20"/>
  </w:num>
  <w:num w:numId="25" w16cid:durableId="312568461">
    <w:abstractNumId w:val="18"/>
  </w:num>
  <w:num w:numId="26" w16cid:durableId="1994068115">
    <w:abstractNumId w:val="3"/>
  </w:num>
  <w:num w:numId="27" w16cid:durableId="1548450038">
    <w:abstractNumId w:val="20"/>
  </w:num>
  <w:num w:numId="28" w16cid:durableId="732046098">
    <w:abstractNumId w:val="20"/>
  </w:num>
  <w:num w:numId="29" w16cid:durableId="1896429613">
    <w:abstractNumId w:val="20"/>
  </w:num>
  <w:num w:numId="30" w16cid:durableId="171070569">
    <w:abstractNumId w:val="7"/>
  </w:num>
  <w:num w:numId="31" w16cid:durableId="1669321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proofState w:spelling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w:compa"/>
    <w:docVar w:name="OpenInPublishingView" w:val="w:docVa"/>
    <w:docVar w:name="ShowStaticGuides" w:val="w:docVa"/>
  </w:docVars>
  <w:rsids>
    <w:rsidRoot w:val="005A58FF"/>
    <w:rsid w:val="00001011"/>
    <w:rsid w:val="00006150"/>
    <w:rsid w:val="000116C7"/>
    <w:rsid w:val="000169EE"/>
    <w:rsid w:val="00020746"/>
    <w:rsid w:val="0002237C"/>
    <w:rsid w:val="000331F8"/>
    <w:rsid w:val="00040032"/>
    <w:rsid w:val="00043E97"/>
    <w:rsid w:val="00044CA5"/>
    <w:rsid w:val="000450BA"/>
    <w:rsid w:val="00051593"/>
    <w:rsid w:val="00051ECB"/>
    <w:rsid w:val="00057DB1"/>
    <w:rsid w:val="00060405"/>
    <w:rsid w:val="00061F79"/>
    <w:rsid w:val="000A321B"/>
    <w:rsid w:val="000B0129"/>
    <w:rsid w:val="000B5AF7"/>
    <w:rsid w:val="000C20DD"/>
    <w:rsid w:val="000C343C"/>
    <w:rsid w:val="000E3D42"/>
    <w:rsid w:val="000E4C27"/>
    <w:rsid w:val="000E63F9"/>
    <w:rsid w:val="000E73F5"/>
    <w:rsid w:val="000F30D2"/>
    <w:rsid w:val="000F65F1"/>
    <w:rsid w:val="000F79B8"/>
    <w:rsid w:val="0010521C"/>
    <w:rsid w:val="00107B16"/>
    <w:rsid w:val="00114426"/>
    <w:rsid w:val="0011538E"/>
    <w:rsid w:val="00120EF7"/>
    <w:rsid w:val="00134A20"/>
    <w:rsid w:val="00137B56"/>
    <w:rsid w:val="00141868"/>
    <w:rsid w:val="00144762"/>
    <w:rsid w:val="001510A5"/>
    <w:rsid w:val="00173CCD"/>
    <w:rsid w:val="001745D4"/>
    <w:rsid w:val="00175B23"/>
    <w:rsid w:val="001766B6"/>
    <w:rsid w:val="001B3C19"/>
    <w:rsid w:val="001B4778"/>
    <w:rsid w:val="001D7244"/>
    <w:rsid w:val="001F0403"/>
    <w:rsid w:val="001F07FC"/>
    <w:rsid w:val="00201D0D"/>
    <w:rsid w:val="00220E48"/>
    <w:rsid w:val="00222A4C"/>
    <w:rsid w:val="002277BB"/>
    <w:rsid w:val="002300A4"/>
    <w:rsid w:val="002304E3"/>
    <w:rsid w:val="00244019"/>
    <w:rsid w:val="0024798F"/>
    <w:rsid w:val="002620E6"/>
    <w:rsid w:val="002653B3"/>
    <w:rsid w:val="00270066"/>
    <w:rsid w:val="00272B11"/>
    <w:rsid w:val="00285ED1"/>
    <w:rsid w:val="002864E1"/>
    <w:rsid w:val="002A6349"/>
    <w:rsid w:val="002B1F99"/>
    <w:rsid w:val="002B3695"/>
    <w:rsid w:val="002C4148"/>
    <w:rsid w:val="002C46DA"/>
    <w:rsid w:val="002C59C3"/>
    <w:rsid w:val="002D0362"/>
    <w:rsid w:val="002D4AE5"/>
    <w:rsid w:val="002D503E"/>
    <w:rsid w:val="002E2D2C"/>
    <w:rsid w:val="002E68DD"/>
    <w:rsid w:val="002F1323"/>
    <w:rsid w:val="003030EB"/>
    <w:rsid w:val="00305709"/>
    <w:rsid w:val="0032739B"/>
    <w:rsid w:val="0033235C"/>
    <w:rsid w:val="00332C63"/>
    <w:rsid w:val="003370FB"/>
    <w:rsid w:val="00345C52"/>
    <w:rsid w:val="003469F7"/>
    <w:rsid w:val="003537DB"/>
    <w:rsid w:val="00374955"/>
    <w:rsid w:val="00376E56"/>
    <w:rsid w:val="00377E11"/>
    <w:rsid w:val="00384083"/>
    <w:rsid w:val="0039123C"/>
    <w:rsid w:val="00391F46"/>
    <w:rsid w:val="00396967"/>
    <w:rsid w:val="003A0206"/>
    <w:rsid w:val="003B77D3"/>
    <w:rsid w:val="003C226A"/>
    <w:rsid w:val="003C5B15"/>
    <w:rsid w:val="003E3CFF"/>
    <w:rsid w:val="00402267"/>
    <w:rsid w:val="00403CD8"/>
    <w:rsid w:val="004049DD"/>
    <w:rsid w:val="00407EF9"/>
    <w:rsid w:val="0041083F"/>
    <w:rsid w:val="00414305"/>
    <w:rsid w:val="00441039"/>
    <w:rsid w:val="0044544A"/>
    <w:rsid w:val="0044687F"/>
    <w:rsid w:val="00447F7F"/>
    <w:rsid w:val="00454C2D"/>
    <w:rsid w:val="0045768B"/>
    <w:rsid w:val="00485A23"/>
    <w:rsid w:val="004A09F9"/>
    <w:rsid w:val="004C0EE5"/>
    <w:rsid w:val="004C197C"/>
    <w:rsid w:val="004D027E"/>
    <w:rsid w:val="004D6C69"/>
    <w:rsid w:val="004E3A1A"/>
    <w:rsid w:val="004E623F"/>
    <w:rsid w:val="004E6A4F"/>
    <w:rsid w:val="004F2BB8"/>
    <w:rsid w:val="0050756E"/>
    <w:rsid w:val="00513B87"/>
    <w:rsid w:val="00514C1F"/>
    <w:rsid w:val="005227F9"/>
    <w:rsid w:val="00522922"/>
    <w:rsid w:val="00525078"/>
    <w:rsid w:val="00530612"/>
    <w:rsid w:val="00535011"/>
    <w:rsid w:val="0053686C"/>
    <w:rsid w:val="005808A8"/>
    <w:rsid w:val="005971D3"/>
    <w:rsid w:val="005975D8"/>
    <w:rsid w:val="005A58FF"/>
    <w:rsid w:val="005B21C5"/>
    <w:rsid w:val="005B67DC"/>
    <w:rsid w:val="005C384C"/>
    <w:rsid w:val="005C5D84"/>
    <w:rsid w:val="005C67A0"/>
    <w:rsid w:val="005C72E0"/>
    <w:rsid w:val="005E162B"/>
    <w:rsid w:val="005F0DF1"/>
    <w:rsid w:val="005F293D"/>
    <w:rsid w:val="005F377F"/>
    <w:rsid w:val="00603E38"/>
    <w:rsid w:val="00612CF2"/>
    <w:rsid w:val="0063667A"/>
    <w:rsid w:val="00641314"/>
    <w:rsid w:val="00660535"/>
    <w:rsid w:val="00675775"/>
    <w:rsid w:val="00676F50"/>
    <w:rsid w:val="00683D61"/>
    <w:rsid w:val="00697E6A"/>
    <w:rsid w:val="006B6237"/>
    <w:rsid w:val="006C002D"/>
    <w:rsid w:val="006C45D1"/>
    <w:rsid w:val="006C4D3D"/>
    <w:rsid w:val="006D26E8"/>
    <w:rsid w:val="006D40FD"/>
    <w:rsid w:val="006D60DA"/>
    <w:rsid w:val="006D7454"/>
    <w:rsid w:val="006E0659"/>
    <w:rsid w:val="006E5143"/>
    <w:rsid w:val="006E6B4E"/>
    <w:rsid w:val="006E6DCE"/>
    <w:rsid w:val="006F0357"/>
    <w:rsid w:val="006F5D9B"/>
    <w:rsid w:val="00714B0B"/>
    <w:rsid w:val="0071650D"/>
    <w:rsid w:val="0072097C"/>
    <w:rsid w:val="00726E67"/>
    <w:rsid w:val="007329CC"/>
    <w:rsid w:val="00736107"/>
    <w:rsid w:val="00753391"/>
    <w:rsid w:val="00780541"/>
    <w:rsid w:val="0078083F"/>
    <w:rsid w:val="00780905"/>
    <w:rsid w:val="007A2AAC"/>
    <w:rsid w:val="007A2CA0"/>
    <w:rsid w:val="007C3085"/>
    <w:rsid w:val="007C509C"/>
    <w:rsid w:val="007D18F3"/>
    <w:rsid w:val="007D31E7"/>
    <w:rsid w:val="007D6279"/>
    <w:rsid w:val="007E061F"/>
    <w:rsid w:val="007E53C1"/>
    <w:rsid w:val="007E702C"/>
    <w:rsid w:val="007F1987"/>
    <w:rsid w:val="007F2A71"/>
    <w:rsid w:val="00811877"/>
    <w:rsid w:val="00824F09"/>
    <w:rsid w:val="00824FE1"/>
    <w:rsid w:val="0085247B"/>
    <w:rsid w:val="0085544B"/>
    <w:rsid w:val="00857107"/>
    <w:rsid w:val="008615F9"/>
    <w:rsid w:val="00874E81"/>
    <w:rsid w:val="0087574C"/>
    <w:rsid w:val="00882BE9"/>
    <w:rsid w:val="00891CD9"/>
    <w:rsid w:val="008A2B9F"/>
    <w:rsid w:val="008C0476"/>
    <w:rsid w:val="008C5870"/>
    <w:rsid w:val="008D1D9A"/>
    <w:rsid w:val="008D38C9"/>
    <w:rsid w:val="008F49C3"/>
    <w:rsid w:val="00920AAC"/>
    <w:rsid w:val="009211EE"/>
    <w:rsid w:val="009239CD"/>
    <w:rsid w:val="00947F74"/>
    <w:rsid w:val="00951360"/>
    <w:rsid w:val="009518B5"/>
    <w:rsid w:val="009529C4"/>
    <w:rsid w:val="00954C86"/>
    <w:rsid w:val="009601AA"/>
    <w:rsid w:val="00971A89"/>
    <w:rsid w:val="009A1B81"/>
    <w:rsid w:val="009B0DDA"/>
    <w:rsid w:val="009B6F1E"/>
    <w:rsid w:val="009C427D"/>
    <w:rsid w:val="009C63ED"/>
    <w:rsid w:val="009D18F9"/>
    <w:rsid w:val="009D2DE0"/>
    <w:rsid w:val="009D51C4"/>
    <w:rsid w:val="009D72E8"/>
    <w:rsid w:val="009E0B15"/>
    <w:rsid w:val="009E380B"/>
    <w:rsid w:val="009F1A19"/>
    <w:rsid w:val="009F1D45"/>
    <w:rsid w:val="009F39A5"/>
    <w:rsid w:val="00A202E1"/>
    <w:rsid w:val="00A25CE3"/>
    <w:rsid w:val="00A4194E"/>
    <w:rsid w:val="00A60E9C"/>
    <w:rsid w:val="00A61B7C"/>
    <w:rsid w:val="00A61EE8"/>
    <w:rsid w:val="00A75198"/>
    <w:rsid w:val="00A7616D"/>
    <w:rsid w:val="00A839D1"/>
    <w:rsid w:val="00A8746C"/>
    <w:rsid w:val="00A907F1"/>
    <w:rsid w:val="00A96534"/>
    <w:rsid w:val="00A979ED"/>
    <w:rsid w:val="00AA270F"/>
    <w:rsid w:val="00AA4E2C"/>
    <w:rsid w:val="00AB45E1"/>
    <w:rsid w:val="00AB4A60"/>
    <w:rsid w:val="00AB6035"/>
    <w:rsid w:val="00AC53C2"/>
    <w:rsid w:val="00AD62FC"/>
    <w:rsid w:val="00AE148F"/>
    <w:rsid w:val="00AE39C7"/>
    <w:rsid w:val="00AE6547"/>
    <w:rsid w:val="00AF2C50"/>
    <w:rsid w:val="00AF3A68"/>
    <w:rsid w:val="00B033BF"/>
    <w:rsid w:val="00B0706F"/>
    <w:rsid w:val="00B1099C"/>
    <w:rsid w:val="00B20D6B"/>
    <w:rsid w:val="00B25D29"/>
    <w:rsid w:val="00B261EE"/>
    <w:rsid w:val="00B32420"/>
    <w:rsid w:val="00B32F22"/>
    <w:rsid w:val="00B42F5F"/>
    <w:rsid w:val="00B441C6"/>
    <w:rsid w:val="00B46137"/>
    <w:rsid w:val="00B46F42"/>
    <w:rsid w:val="00B52FF2"/>
    <w:rsid w:val="00B61128"/>
    <w:rsid w:val="00B71897"/>
    <w:rsid w:val="00B72188"/>
    <w:rsid w:val="00B81409"/>
    <w:rsid w:val="00B85C05"/>
    <w:rsid w:val="00B908F1"/>
    <w:rsid w:val="00B90EE4"/>
    <w:rsid w:val="00B92EA8"/>
    <w:rsid w:val="00BA252E"/>
    <w:rsid w:val="00BB28B6"/>
    <w:rsid w:val="00BC221F"/>
    <w:rsid w:val="00BC237A"/>
    <w:rsid w:val="00BC68A5"/>
    <w:rsid w:val="00BD3DD3"/>
    <w:rsid w:val="00BE165E"/>
    <w:rsid w:val="00BE4CA5"/>
    <w:rsid w:val="00BE5234"/>
    <w:rsid w:val="00BE614D"/>
    <w:rsid w:val="00BE6D1F"/>
    <w:rsid w:val="00BE716D"/>
    <w:rsid w:val="00C004FB"/>
    <w:rsid w:val="00C14B22"/>
    <w:rsid w:val="00C21219"/>
    <w:rsid w:val="00C40080"/>
    <w:rsid w:val="00C401EF"/>
    <w:rsid w:val="00C4496D"/>
    <w:rsid w:val="00C54045"/>
    <w:rsid w:val="00C6179C"/>
    <w:rsid w:val="00C755B4"/>
    <w:rsid w:val="00C925D4"/>
    <w:rsid w:val="00C926B8"/>
    <w:rsid w:val="00CA61A3"/>
    <w:rsid w:val="00CA7084"/>
    <w:rsid w:val="00CB3451"/>
    <w:rsid w:val="00CD1725"/>
    <w:rsid w:val="00CD3898"/>
    <w:rsid w:val="00CE06A4"/>
    <w:rsid w:val="00D03495"/>
    <w:rsid w:val="00D0712E"/>
    <w:rsid w:val="00D119B5"/>
    <w:rsid w:val="00D437B3"/>
    <w:rsid w:val="00D462AC"/>
    <w:rsid w:val="00D53613"/>
    <w:rsid w:val="00D57FB6"/>
    <w:rsid w:val="00D61995"/>
    <w:rsid w:val="00D6415F"/>
    <w:rsid w:val="00D71032"/>
    <w:rsid w:val="00D73338"/>
    <w:rsid w:val="00D95287"/>
    <w:rsid w:val="00DB70A8"/>
    <w:rsid w:val="00DB79D1"/>
    <w:rsid w:val="00DC2C22"/>
    <w:rsid w:val="00DD6FE6"/>
    <w:rsid w:val="00DD7E45"/>
    <w:rsid w:val="00DE01BE"/>
    <w:rsid w:val="00DE024B"/>
    <w:rsid w:val="00DF39DA"/>
    <w:rsid w:val="00E05AB8"/>
    <w:rsid w:val="00E07475"/>
    <w:rsid w:val="00E1094A"/>
    <w:rsid w:val="00E13DD2"/>
    <w:rsid w:val="00E209BB"/>
    <w:rsid w:val="00E44434"/>
    <w:rsid w:val="00E50AFC"/>
    <w:rsid w:val="00E50C07"/>
    <w:rsid w:val="00E54AD6"/>
    <w:rsid w:val="00E569C5"/>
    <w:rsid w:val="00E74F19"/>
    <w:rsid w:val="00E76A57"/>
    <w:rsid w:val="00E806F9"/>
    <w:rsid w:val="00EA2596"/>
    <w:rsid w:val="00EA32C5"/>
    <w:rsid w:val="00EB5FAA"/>
    <w:rsid w:val="00EC29B8"/>
    <w:rsid w:val="00ED099A"/>
    <w:rsid w:val="00ED2A0F"/>
    <w:rsid w:val="00ED35C2"/>
    <w:rsid w:val="00EE0A45"/>
    <w:rsid w:val="00EE16FE"/>
    <w:rsid w:val="00EE1DE1"/>
    <w:rsid w:val="00EE4F78"/>
    <w:rsid w:val="00EE53AD"/>
    <w:rsid w:val="00EF00A9"/>
    <w:rsid w:val="00EF06A3"/>
    <w:rsid w:val="00F0051E"/>
    <w:rsid w:val="00F02EFC"/>
    <w:rsid w:val="00F075E3"/>
    <w:rsid w:val="00F10032"/>
    <w:rsid w:val="00F237AD"/>
    <w:rsid w:val="00F3199A"/>
    <w:rsid w:val="00F450D4"/>
    <w:rsid w:val="00F53FB8"/>
    <w:rsid w:val="00F64373"/>
    <w:rsid w:val="00F646A7"/>
    <w:rsid w:val="00F70474"/>
    <w:rsid w:val="00F7466D"/>
    <w:rsid w:val="00F82FBF"/>
    <w:rsid w:val="00FA267F"/>
    <w:rsid w:val="00FB1F78"/>
    <w:rsid w:val="00FC017D"/>
    <w:rsid w:val="00FC019A"/>
    <w:rsid w:val="00FD34B3"/>
    <w:rsid w:val="00FE7768"/>
    <w:rsid w:val="00FE7FFD"/>
    <w:rsid w:val="130D9ECB"/>
    <w:rsid w:val="1DFEB671"/>
    <w:rsid w:val="30FD6EB6"/>
    <w:rsid w:val="3EA0E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0D56D10"/>
  <w15:chartTrackingRefBased/>
  <w15:docId w15:val="{DA87FBDE-D200-487A-B30F-34DB5BDF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/>
    <w:lsdException w:name="heading 5" w:locked="1" w:uiPriority="0"/>
    <w:lsdException w:name="heading 6" w:locked="1" w:uiPriority="0"/>
    <w:lsdException w:name="heading 7" w:locked="1" w:uiPriority="0"/>
    <w:lsdException w:name="heading 8" w:locked="1" w:uiPriority="0"/>
    <w:lsdException w:name="heading 9" w:locked="1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NID"/>
    <w:qFormat/>
    <w:rsid w:val="003B77D3"/>
    <w:pPr>
      <w:spacing w:after="160"/>
      <w:jc w:val="both"/>
    </w:pPr>
    <w:rPr>
      <w:rFonts w:ascii="Lato" w:hAnsi="Lato"/>
      <w:szCs w:val="22"/>
      <w:lang w:val="en-US" w:eastAsia="en-US"/>
    </w:rPr>
  </w:style>
  <w:style w:type="paragraph" w:styleId="Heading1">
    <w:name w:val="heading 1"/>
    <w:basedOn w:val="Normal"/>
    <w:next w:val="ParagraphNID"/>
    <w:link w:val="Heading1Char"/>
    <w:uiPriority w:val="99"/>
    <w:qFormat/>
    <w:rsid w:val="003B77D3"/>
    <w:pPr>
      <w:keepNext/>
      <w:keepLines/>
      <w:spacing w:before="360" w:after="240"/>
      <w:outlineLvl w:val="0"/>
    </w:pPr>
    <w:rPr>
      <w:rFonts w:ascii="Lato Medium" w:eastAsia="Times New Roman" w:hAnsi="Lato Medium"/>
      <w:bCs/>
      <w:caps/>
      <w:color w:val="000000" w:themeColor="text1"/>
      <w:sz w:val="30"/>
      <w:szCs w:val="32"/>
      <w:lang w:val="nl-BE"/>
    </w:rPr>
  </w:style>
  <w:style w:type="paragraph" w:styleId="Heading2">
    <w:name w:val="heading 2"/>
    <w:basedOn w:val="Normal"/>
    <w:next w:val="ParagraphNID"/>
    <w:link w:val="Heading2Char"/>
    <w:uiPriority w:val="99"/>
    <w:qFormat/>
    <w:rsid w:val="003B77D3"/>
    <w:pPr>
      <w:keepNext/>
      <w:keepLines/>
      <w:spacing w:before="280" w:after="240"/>
      <w:outlineLvl w:val="1"/>
    </w:pPr>
    <w:rPr>
      <w:rFonts w:eastAsia="Times New Roman"/>
      <w:bCs/>
      <w:caps/>
      <w:sz w:val="28"/>
      <w:szCs w:val="26"/>
    </w:rPr>
  </w:style>
  <w:style w:type="paragraph" w:styleId="Heading3">
    <w:name w:val="heading 3"/>
    <w:basedOn w:val="Normal"/>
    <w:next w:val="ParagraphNID"/>
    <w:link w:val="Heading3Char"/>
    <w:uiPriority w:val="99"/>
    <w:qFormat/>
    <w:rsid w:val="003B77D3"/>
    <w:pPr>
      <w:keepNext/>
      <w:keepLines/>
      <w:spacing w:before="280" w:after="240"/>
      <w:outlineLvl w:val="2"/>
    </w:pPr>
    <w:rPr>
      <w:rFonts w:eastAsia="Times New Roman"/>
      <w:bCs/>
      <w:caps/>
      <w:sz w:val="24"/>
    </w:rPr>
  </w:style>
  <w:style w:type="paragraph" w:styleId="Heading4">
    <w:name w:val="heading 4"/>
    <w:basedOn w:val="Heading3"/>
    <w:next w:val="ParagraphNID"/>
    <w:link w:val="Heading4Char"/>
    <w:uiPriority w:val="99"/>
    <w:unhideWhenUsed/>
    <w:rsid w:val="00DB70A8"/>
    <w:pPr>
      <w:outlineLvl w:val="3"/>
    </w:pPr>
    <w:rPr>
      <w:szCs w:val="28"/>
    </w:rPr>
  </w:style>
  <w:style w:type="paragraph" w:styleId="Heading5">
    <w:name w:val="heading 5"/>
    <w:basedOn w:val="Normal"/>
    <w:next w:val="Normal"/>
    <w:link w:val="Heading5Char"/>
    <w:uiPriority w:val="99"/>
    <w:unhideWhenUsed/>
    <w:rsid w:val="007D18F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unhideWhenUsed/>
    <w:rsid w:val="007D18F3"/>
    <w:p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unhideWhenUsed/>
    <w:rsid w:val="007D18F3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uiPriority w:val="99"/>
    <w:unhideWhenUsed/>
    <w:rsid w:val="007D18F3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uiPriority w:val="99"/>
    <w:unhideWhenUsed/>
    <w:rsid w:val="007D18F3"/>
    <w:p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3B77D3"/>
    <w:rPr>
      <w:rFonts w:ascii="Lato Medium" w:eastAsia="Times New Roman" w:hAnsi="Lato Medium"/>
      <w:bCs/>
      <w:caps/>
      <w:color w:val="000000" w:themeColor="text1"/>
      <w:sz w:val="30"/>
      <w:szCs w:val="32"/>
      <w:lang w:val="nl-BE" w:eastAsia="en-US"/>
    </w:rPr>
  </w:style>
  <w:style w:type="character" w:customStyle="1" w:styleId="Heading2Char">
    <w:name w:val="Heading 2 Char"/>
    <w:link w:val="Heading2"/>
    <w:uiPriority w:val="99"/>
    <w:locked/>
    <w:rsid w:val="003B77D3"/>
    <w:rPr>
      <w:rFonts w:ascii="Lato" w:eastAsia="Times New Roman" w:hAnsi="Lato"/>
      <w:bCs/>
      <w:caps/>
      <w:sz w:val="28"/>
      <w:szCs w:val="26"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3B77D3"/>
    <w:rPr>
      <w:rFonts w:ascii="Lato" w:eastAsia="Times New Roman" w:hAnsi="Lato"/>
      <w:bCs/>
      <w:caps/>
      <w:sz w:val="24"/>
      <w:szCs w:val="22"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AF3A68"/>
    <w:rPr>
      <w:rFonts w:ascii="Calibri" w:eastAsia="Times New Roman" w:hAnsi="Calibri"/>
      <w:bCs/>
      <w:caps/>
      <w:color w:val="F68B1F"/>
      <w:sz w:val="24"/>
      <w:szCs w:val="28"/>
      <w:lang w:val="en-US" w:eastAsia="en-US"/>
    </w:rPr>
  </w:style>
  <w:style w:type="character" w:customStyle="1" w:styleId="Heading5Char">
    <w:name w:val="Heading 5 Char"/>
    <w:link w:val="Heading5"/>
    <w:uiPriority w:val="99"/>
    <w:locked/>
    <w:rsid w:val="00AF3A68"/>
    <w:rPr>
      <w:rFonts w:ascii="Calibri" w:hAnsi="Calibri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uiPriority w:val="99"/>
    <w:locked/>
    <w:rsid w:val="00AF3A68"/>
    <w:rPr>
      <w:rFonts w:ascii="Times New Roman" w:hAnsi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9"/>
    <w:locked/>
    <w:rsid w:val="00AF3A68"/>
    <w:rPr>
      <w:rFonts w:ascii="Times New Roman" w:hAnsi="Times New Roman"/>
      <w:sz w:val="24"/>
      <w:szCs w:val="22"/>
      <w:lang w:val="en-US" w:eastAsia="en-US"/>
    </w:rPr>
  </w:style>
  <w:style w:type="character" w:customStyle="1" w:styleId="Heading8Char">
    <w:name w:val="Heading 8 Char"/>
    <w:link w:val="Heading8"/>
    <w:uiPriority w:val="99"/>
    <w:locked/>
    <w:rsid w:val="00AF3A68"/>
    <w:rPr>
      <w:rFonts w:ascii="Times New Roman" w:hAnsi="Times New Roman"/>
      <w:i/>
      <w:iCs/>
      <w:sz w:val="24"/>
      <w:szCs w:val="22"/>
      <w:lang w:val="en-US" w:eastAsia="en-US"/>
    </w:rPr>
  </w:style>
  <w:style w:type="character" w:customStyle="1" w:styleId="Heading9Char">
    <w:name w:val="Heading 9 Char"/>
    <w:link w:val="Heading9"/>
    <w:uiPriority w:val="99"/>
    <w:locked/>
    <w:rsid w:val="00AF3A68"/>
    <w:rPr>
      <w:rFonts w:ascii="Calibri" w:hAnsi="Calibri" w:cs="Arial"/>
      <w:sz w:val="22"/>
      <w:szCs w:val="22"/>
      <w:lang w:val="en-US" w:eastAsia="en-US"/>
    </w:rPr>
  </w:style>
  <w:style w:type="character" w:customStyle="1" w:styleId="EndnoteText1">
    <w:name w:val="Endnote Text1"/>
    <w:uiPriority w:val="99"/>
    <w:semiHidden/>
    <w:rsid w:val="00E50AFC"/>
  </w:style>
  <w:style w:type="character" w:customStyle="1" w:styleId="Kappaleenoletuskirjasin1">
    <w:name w:val="Kappaleen oletuskirjasin1"/>
    <w:uiPriority w:val="99"/>
    <w:semiHidden/>
    <w:rsid w:val="00F3199A"/>
  </w:style>
  <w:style w:type="paragraph" w:styleId="Header">
    <w:name w:val="header"/>
    <w:basedOn w:val="Normal"/>
    <w:link w:val="HeaderChar"/>
    <w:uiPriority w:val="99"/>
    <w:rsid w:val="00006150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locked/>
    <w:rsid w:val="0000615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006150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locked/>
    <w:rsid w:val="00AF3A68"/>
    <w:rPr>
      <w:rFonts w:ascii="Calibri" w:hAnsi="Calibri"/>
      <w:sz w:val="22"/>
      <w:szCs w:val="22"/>
      <w:lang w:val="en-US" w:eastAsia="en-US"/>
    </w:rPr>
  </w:style>
  <w:style w:type="paragraph" w:customStyle="1" w:styleId="Header1">
    <w:name w:val="Header1"/>
    <w:basedOn w:val="Normal"/>
    <w:uiPriority w:val="99"/>
    <w:semiHidden/>
    <w:rsid w:val="009D72E8"/>
    <w:pPr>
      <w:jc w:val="right"/>
    </w:pPr>
    <w:rPr>
      <w:rFonts w:ascii="Calibri" w:hAnsi="Calibri"/>
    </w:rPr>
  </w:style>
  <w:style w:type="paragraph" w:customStyle="1" w:styleId="Ingressi">
    <w:name w:val="Ingressi"/>
    <w:basedOn w:val="Normal"/>
    <w:autoRedefine/>
    <w:uiPriority w:val="99"/>
    <w:unhideWhenUsed/>
    <w:rsid w:val="007D18F3"/>
    <w:rPr>
      <w:rFonts w:cs="Arial"/>
      <w:color w:val="000000"/>
      <w:sz w:val="26"/>
    </w:rPr>
  </w:style>
  <w:style w:type="paragraph" w:customStyle="1" w:styleId="Footer1">
    <w:name w:val="Footer1"/>
    <w:basedOn w:val="Normal"/>
    <w:autoRedefine/>
    <w:uiPriority w:val="99"/>
    <w:unhideWhenUsed/>
    <w:rsid w:val="000C343C"/>
    <w:pPr>
      <w:jc w:val="left"/>
    </w:pPr>
    <w:rPr>
      <w:noProof/>
      <w:color w:val="FFFFFF"/>
      <w:szCs w:val="20"/>
    </w:rPr>
  </w:style>
  <w:style w:type="table" w:customStyle="1" w:styleId="Taulukko">
    <w:name w:val="Taulukko"/>
    <w:uiPriority w:val="99"/>
    <w:rsid w:val="00F3199A"/>
    <w:pPr>
      <w:spacing w:before="200" w:after="200"/>
      <w:jc w:val="both"/>
    </w:pPr>
    <w:rPr>
      <w:rFonts w:ascii="Avenir LT Std 45 Book" w:hAnsi="Avenir LT Std 45 Book"/>
      <w:lang w:val="en-US" w:eastAsia="en-US"/>
    </w:rPr>
    <w:tblPr>
      <w:tblStyleRow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13" w:type="dxa"/>
        <w:left w:w="108" w:type="dxa"/>
        <w:bottom w:w="0" w:type="dxa"/>
        <w:right w:w="108" w:type="dxa"/>
      </w:tblCellMar>
    </w:tblPr>
  </w:style>
  <w:style w:type="paragraph" w:styleId="ListNumber">
    <w:name w:val="List Number"/>
    <w:basedOn w:val="Normal"/>
    <w:uiPriority w:val="99"/>
    <w:qFormat/>
    <w:rsid w:val="003B77D3"/>
    <w:pPr>
      <w:numPr>
        <w:numId w:val="26"/>
      </w:numPr>
      <w:contextualSpacing/>
    </w:pPr>
  </w:style>
  <w:style w:type="paragraph" w:styleId="ListBullet">
    <w:name w:val="List Bullet"/>
    <w:basedOn w:val="Normal"/>
    <w:uiPriority w:val="99"/>
    <w:qFormat/>
    <w:rsid w:val="003B77D3"/>
    <w:pPr>
      <w:numPr>
        <w:numId w:val="25"/>
      </w:numPr>
      <w:contextualSpacing/>
    </w:pPr>
  </w:style>
  <w:style w:type="paragraph" w:styleId="BlockText">
    <w:name w:val="Block Text"/>
    <w:basedOn w:val="Normal"/>
    <w:uiPriority w:val="99"/>
    <w:semiHidden/>
    <w:rsid w:val="007D18F3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uiPriority w:val="99"/>
    <w:semiHidden/>
    <w:rsid w:val="007D18F3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3">
    <w:name w:val="Body Text 3"/>
    <w:basedOn w:val="Normal"/>
    <w:link w:val="BodyText3Char"/>
    <w:uiPriority w:val="99"/>
    <w:semiHidden/>
    <w:rsid w:val="007D18F3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locked/>
    <w:rsid w:val="00001011"/>
    <w:rPr>
      <w:rFonts w:ascii="Arial" w:hAnsi="Arial" w:cs="Times New Roman"/>
      <w:sz w:val="16"/>
      <w:szCs w:val="16"/>
      <w:lang w:val="fi-FI"/>
    </w:rPr>
  </w:style>
  <w:style w:type="paragraph" w:styleId="BodyText">
    <w:name w:val="Body Text"/>
    <w:basedOn w:val="Normal"/>
    <w:link w:val="BodyTextChar"/>
    <w:uiPriority w:val="99"/>
    <w:unhideWhenUsed/>
    <w:rsid w:val="007D18F3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AF3A68"/>
    <w:rPr>
      <w:rFonts w:ascii="Calibri" w:hAnsi="Calibri"/>
      <w:sz w:val="22"/>
      <w:szCs w:val="22"/>
      <w:lang w:val="en-US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7D18F3"/>
    <w:pPr>
      <w:ind w:firstLine="210"/>
    </w:pPr>
  </w:style>
  <w:style w:type="character" w:customStyle="1" w:styleId="BodyTextFirstIndentChar">
    <w:name w:val="Body Text First Indent Char"/>
    <w:link w:val="BodyTextFirstIndent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Indent">
    <w:name w:val="Body Text Indent"/>
    <w:basedOn w:val="Normal"/>
    <w:link w:val="BodyTextIndentChar"/>
    <w:uiPriority w:val="99"/>
    <w:semiHidden/>
    <w:rsid w:val="007D18F3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7D18F3"/>
    <w:pPr>
      <w:ind w:firstLine="210"/>
    </w:pPr>
  </w:style>
  <w:style w:type="character" w:customStyle="1" w:styleId="BodyTextFirstIndent2Char">
    <w:name w:val="Body Text First Indent 2 Char"/>
    <w:link w:val="BodyTextFirstIndent2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Indent2">
    <w:name w:val="Body Text Indent 2"/>
    <w:basedOn w:val="Normal"/>
    <w:link w:val="BodyTextIndent2Char"/>
    <w:uiPriority w:val="99"/>
    <w:semiHidden/>
    <w:rsid w:val="007D18F3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Indent3">
    <w:name w:val="Body Text Indent 3"/>
    <w:basedOn w:val="Normal"/>
    <w:link w:val="BodyTextIndent3Char"/>
    <w:uiPriority w:val="99"/>
    <w:semiHidden/>
    <w:rsid w:val="007D18F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001011"/>
    <w:rPr>
      <w:rFonts w:ascii="Arial" w:hAnsi="Arial" w:cs="Times New Roman"/>
      <w:sz w:val="16"/>
      <w:szCs w:val="16"/>
      <w:lang w:val="fi-FI"/>
    </w:rPr>
  </w:style>
  <w:style w:type="paragraph" w:styleId="Caption">
    <w:name w:val="caption"/>
    <w:basedOn w:val="Normal"/>
    <w:next w:val="Normal"/>
    <w:uiPriority w:val="99"/>
    <w:unhideWhenUsed/>
    <w:rsid w:val="007D18F3"/>
    <w:rPr>
      <w:b/>
      <w:bCs/>
      <w:szCs w:val="20"/>
    </w:rPr>
  </w:style>
  <w:style w:type="paragraph" w:styleId="Closing">
    <w:name w:val="Closing"/>
    <w:basedOn w:val="Normal"/>
    <w:link w:val="ClosingChar"/>
    <w:uiPriority w:val="99"/>
    <w:semiHidden/>
    <w:rsid w:val="007D18F3"/>
    <w:pPr>
      <w:ind w:left="4252"/>
    </w:pPr>
  </w:style>
  <w:style w:type="character" w:customStyle="1" w:styleId="ClosingChar">
    <w:name w:val="Closing Char"/>
    <w:link w:val="Closing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E-mailSignature">
    <w:name w:val="E-mail Signature"/>
    <w:basedOn w:val="Normal"/>
    <w:link w:val="E-mailSignatureChar"/>
    <w:uiPriority w:val="99"/>
    <w:semiHidden/>
    <w:rsid w:val="007D18F3"/>
  </w:style>
  <w:style w:type="character" w:customStyle="1" w:styleId="E-mailSignatureChar">
    <w:name w:val="E-mail Signature Char"/>
    <w:link w:val="E-mailSignature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character" w:styleId="Emphasis">
    <w:name w:val="Emphasis"/>
    <w:uiPriority w:val="99"/>
    <w:unhideWhenUsed/>
    <w:rsid w:val="007D18F3"/>
    <w:rPr>
      <w:rFonts w:cs="Times New Roman"/>
      <w:i/>
      <w:iCs/>
    </w:rPr>
  </w:style>
  <w:style w:type="character" w:styleId="HTMLAcronym">
    <w:name w:val="HTML Acronym"/>
    <w:uiPriority w:val="99"/>
    <w:semiHidden/>
    <w:rsid w:val="007D18F3"/>
    <w:rPr>
      <w:rFonts w:cs="Times New Roman"/>
    </w:rPr>
  </w:style>
  <w:style w:type="character" w:styleId="HTMLCite">
    <w:name w:val="HTML Cite"/>
    <w:uiPriority w:val="99"/>
    <w:semiHidden/>
    <w:rsid w:val="007D18F3"/>
    <w:rPr>
      <w:rFonts w:cs="Times New Roman"/>
      <w:i/>
      <w:iCs/>
    </w:rPr>
  </w:style>
  <w:style w:type="character" w:styleId="HTMLCode">
    <w:name w:val="HTML Code"/>
    <w:uiPriority w:val="99"/>
    <w:semiHidden/>
    <w:rsid w:val="007D18F3"/>
    <w:rPr>
      <w:rFonts w:ascii="Courier New" w:hAnsi="Courier New" w:cs="Courier New"/>
      <w:sz w:val="20"/>
      <w:szCs w:val="20"/>
    </w:rPr>
  </w:style>
  <w:style w:type="character" w:styleId="HTMLDefinition">
    <w:name w:val="HTML Definition"/>
    <w:uiPriority w:val="99"/>
    <w:semiHidden/>
    <w:rsid w:val="007D18F3"/>
    <w:rPr>
      <w:rFonts w:cs="Times New Roman"/>
      <w:i/>
      <w:iCs/>
    </w:rPr>
  </w:style>
  <w:style w:type="character" w:styleId="HTMLKeyboard">
    <w:name w:val="HTML Keyboard"/>
    <w:uiPriority w:val="99"/>
    <w:semiHidden/>
    <w:rsid w:val="007D18F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7D18F3"/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001011"/>
    <w:rPr>
      <w:rFonts w:ascii="Courier New" w:hAnsi="Courier New" w:cs="Courier New"/>
      <w:sz w:val="20"/>
      <w:szCs w:val="20"/>
      <w:lang w:val="fi-FI"/>
    </w:rPr>
  </w:style>
  <w:style w:type="character" w:styleId="HTMLSample">
    <w:name w:val="HTML Sample"/>
    <w:uiPriority w:val="99"/>
    <w:semiHidden/>
    <w:rsid w:val="007D18F3"/>
    <w:rPr>
      <w:rFonts w:ascii="Courier New" w:hAnsi="Courier New" w:cs="Courier New"/>
    </w:rPr>
  </w:style>
  <w:style w:type="character" w:styleId="HTMLTypewriter">
    <w:name w:val="HTML Typewriter"/>
    <w:uiPriority w:val="99"/>
    <w:semiHidden/>
    <w:rsid w:val="007D18F3"/>
    <w:rPr>
      <w:rFonts w:ascii="Courier New" w:hAnsi="Courier New" w:cs="Courier New"/>
      <w:sz w:val="20"/>
      <w:szCs w:val="20"/>
    </w:rPr>
  </w:style>
  <w:style w:type="character" w:styleId="HTMLVariable">
    <w:name w:val="HTML Variable"/>
    <w:uiPriority w:val="99"/>
    <w:semiHidden/>
    <w:rsid w:val="007D18F3"/>
    <w:rPr>
      <w:rFonts w:cs="Times New Roman"/>
      <w:i/>
      <w:iCs/>
    </w:rPr>
  </w:style>
  <w:style w:type="character" w:styleId="Hyperlink">
    <w:name w:val="Hyperlink"/>
    <w:uiPriority w:val="99"/>
    <w:unhideWhenUsed/>
    <w:rsid w:val="007D18F3"/>
    <w:rPr>
      <w:rFonts w:cs="Times New Roman"/>
      <w:color w:val="0000FF"/>
      <w:u w:val="single"/>
    </w:rPr>
  </w:style>
  <w:style w:type="character" w:styleId="LineNumber">
    <w:name w:val="line number"/>
    <w:uiPriority w:val="99"/>
    <w:semiHidden/>
    <w:rsid w:val="007D18F3"/>
    <w:rPr>
      <w:rFonts w:cs="Times New Roman"/>
    </w:rPr>
  </w:style>
  <w:style w:type="paragraph" w:styleId="List3">
    <w:name w:val="List 3"/>
    <w:basedOn w:val="Normal"/>
    <w:uiPriority w:val="99"/>
    <w:semiHidden/>
    <w:rsid w:val="007D18F3"/>
    <w:pPr>
      <w:ind w:left="849" w:hanging="283"/>
    </w:pPr>
  </w:style>
  <w:style w:type="paragraph" w:styleId="List4">
    <w:name w:val="List 4"/>
    <w:basedOn w:val="Normal"/>
    <w:uiPriority w:val="99"/>
    <w:semiHidden/>
    <w:rsid w:val="007D18F3"/>
    <w:pPr>
      <w:ind w:left="1132" w:hanging="283"/>
    </w:pPr>
  </w:style>
  <w:style w:type="paragraph" w:styleId="List5">
    <w:name w:val="List 5"/>
    <w:basedOn w:val="Normal"/>
    <w:uiPriority w:val="99"/>
    <w:semiHidden/>
    <w:rsid w:val="007D18F3"/>
    <w:pPr>
      <w:ind w:left="1415" w:hanging="283"/>
    </w:pPr>
  </w:style>
  <w:style w:type="paragraph" w:styleId="ListBullet2">
    <w:name w:val="List Bullet 2"/>
    <w:basedOn w:val="Normal"/>
    <w:uiPriority w:val="99"/>
    <w:semiHidden/>
    <w:rsid w:val="007D18F3"/>
    <w:pPr>
      <w:tabs>
        <w:tab w:val="num" w:pos="643"/>
        <w:tab w:val="num" w:pos="1492"/>
      </w:tabs>
      <w:ind w:left="643" w:hanging="360"/>
    </w:pPr>
  </w:style>
  <w:style w:type="paragraph" w:styleId="ListBullet3">
    <w:name w:val="List Bullet 3"/>
    <w:basedOn w:val="Normal"/>
    <w:uiPriority w:val="99"/>
    <w:semiHidden/>
    <w:rsid w:val="007D18F3"/>
    <w:pPr>
      <w:tabs>
        <w:tab w:val="num" w:pos="643"/>
        <w:tab w:val="num" w:pos="926"/>
      </w:tabs>
      <w:ind w:left="926" w:hanging="360"/>
    </w:pPr>
  </w:style>
  <w:style w:type="paragraph" w:styleId="ListBullet4">
    <w:name w:val="List Bullet 4"/>
    <w:basedOn w:val="Normal"/>
    <w:uiPriority w:val="99"/>
    <w:semiHidden/>
    <w:rsid w:val="007D18F3"/>
    <w:pPr>
      <w:tabs>
        <w:tab w:val="num" w:pos="926"/>
        <w:tab w:val="num" w:pos="1209"/>
      </w:tabs>
      <w:ind w:left="1209" w:hanging="360"/>
    </w:pPr>
  </w:style>
  <w:style w:type="paragraph" w:styleId="ListBullet5">
    <w:name w:val="List Bullet 5"/>
    <w:basedOn w:val="Normal"/>
    <w:uiPriority w:val="99"/>
    <w:semiHidden/>
    <w:rsid w:val="007D18F3"/>
    <w:pPr>
      <w:tabs>
        <w:tab w:val="num" w:pos="1209"/>
        <w:tab w:val="num" w:pos="1492"/>
      </w:tabs>
      <w:ind w:left="1492" w:hanging="360"/>
    </w:pPr>
  </w:style>
  <w:style w:type="paragraph" w:styleId="ListContinue">
    <w:name w:val="List Continue"/>
    <w:basedOn w:val="Normal"/>
    <w:uiPriority w:val="99"/>
    <w:semiHidden/>
    <w:rsid w:val="007D18F3"/>
    <w:pPr>
      <w:spacing w:after="120"/>
      <w:ind w:left="283"/>
    </w:pPr>
  </w:style>
  <w:style w:type="paragraph" w:styleId="ListContinue2">
    <w:name w:val="List Continue 2"/>
    <w:basedOn w:val="Normal"/>
    <w:uiPriority w:val="99"/>
    <w:semiHidden/>
    <w:rsid w:val="007D18F3"/>
    <w:pPr>
      <w:spacing w:after="120"/>
      <w:ind w:left="566"/>
    </w:pPr>
  </w:style>
  <w:style w:type="paragraph" w:styleId="ListContinue3">
    <w:name w:val="List Continue 3"/>
    <w:basedOn w:val="Normal"/>
    <w:uiPriority w:val="99"/>
    <w:semiHidden/>
    <w:rsid w:val="007D18F3"/>
    <w:pPr>
      <w:spacing w:after="120"/>
      <w:ind w:left="849"/>
    </w:pPr>
  </w:style>
  <w:style w:type="paragraph" w:styleId="ListContinue4">
    <w:name w:val="List Continue 4"/>
    <w:basedOn w:val="Normal"/>
    <w:uiPriority w:val="99"/>
    <w:semiHidden/>
    <w:rsid w:val="007D18F3"/>
    <w:pPr>
      <w:spacing w:after="120"/>
      <w:ind w:left="1132"/>
    </w:pPr>
  </w:style>
  <w:style w:type="paragraph" w:styleId="ListContinue5">
    <w:name w:val="List Continue 5"/>
    <w:basedOn w:val="Normal"/>
    <w:uiPriority w:val="99"/>
    <w:semiHidden/>
    <w:rsid w:val="007D18F3"/>
    <w:pPr>
      <w:spacing w:after="120"/>
      <w:ind w:left="1415"/>
    </w:pPr>
  </w:style>
  <w:style w:type="paragraph" w:styleId="ListNumber2">
    <w:name w:val="List Number 2"/>
    <w:basedOn w:val="Normal"/>
    <w:uiPriority w:val="99"/>
    <w:semiHidden/>
    <w:rsid w:val="007D18F3"/>
    <w:pPr>
      <w:tabs>
        <w:tab w:val="num" w:pos="643"/>
        <w:tab w:val="num" w:pos="1492"/>
      </w:tabs>
      <w:ind w:left="643" w:hanging="360"/>
    </w:pPr>
  </w:style>
  <w:style w:type="paragraph" w:styleId="ListNumber3">
    <w:name w:val="List Number 3"/>
    <w:basedOn w:val="Normal"/>
    <w:uiPriority w:val="99"/>
    <w:semiHidden/>
    <w:rsid w:val="007D18F3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uiPriority w:val="99"/>
    <w:semiHidden/>
    <w:rsid w:val="007D18F3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uiPriority w:val="99"/>
    <w:semiHidden/>
    <w:rsid w:val="007D18F3"/>
    <w:pPr>
      <w:tabs>
        <w:tab w:val="num" w:pos="1492"/>
      </w:tabs>
      <w:ind w:left="1492" w:hanging="360"/>
    </w:pPr>
  </w:style>
  <w:style w:type="paragraph" w:styleId="MessageHeader">
    <w:name w:val="Message Header"/>
    <w:basedOn w:val="Normal"/>
    <w:link w:val="MessageHeaderChar"/>
    <w:uiPriority w:val="99"/>
    <w:semiHidden/>
    <w:rsid w:val="007D18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hanging="1134"/>
    </w:pPr>
    <w:rPr>
      <w:rFonts w:cs="Arial"/>
      <w:sz w:val="24"/>
    </w:rPr>
  </w:style>
  <w:style w:type="character" w:customStyle="1" w:styleId="MessageHeaderChar">
    <w:name w:val="Message Header Char"/>
    <w:link w:val="MessageHeader"/>
    <w:uiPriority w:val="99"/>
    <w:semiHidden/>
    <w:locked/>
    <w:rsid w:val="00001011"/>
    <w:rPr>
      <w:rFonts w:ascii="Cambria" w:hAnsi="Cambria" w:cs="Times New Roman"/>
      <w:sz w:val="24"/>
      <w:szCs w:val="24"/>
      <w:shd w:val="pct20" w:color="auto" w:fill="auto"/>
      <w:lang w:val="fi-FI"/>
    </w:rPr>
  </w:style>
  <w:style w:type="paragraph" w:styleId="NormalWeb">
    <w:name w:val="Normal (Web)"/>
    <w:basedOn w:val="Normal"/>
    <w:uiPriority w:val="99"/>
    <w:semiHidden/>
    <w:rsid w:val="007D18F3"/>
    <w:rPr>
      <w:rFonts w:ascii="Times New Roman" w:hAnsi="Times New Roman"/>
      <w:sz w:val="24"/>
    </w:rPr>
  </w:style>
  <w:style w:type="paragraph" w:styleId="NormalIndent">
    <w:name w:val="Normal Indent"/>
    <w:basedOn w:val="Normal"/>
    <w:uiPriority w:val="99"/>
    <w:semiHidden/>
    <w:rsid w:val="007D18F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7D18F3"/>
  </w:style>
  <w:style w:type="character" w:customStyle="1" w:styleId="NoteHeadingChar">
    <w:name w:val="Note Heading Char"/>
    <w:link w:val="NoteHeading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character" w:styleId="PageNumber">
    <w:name w:val="page number"/>
    <w:uiPriority w:val="99"/>
    <w:semiHidden/>
    <w:rsid w:val="007D18F3"/>
    <w:rPr>
      <w:rFonts w:cs="Times New Roman"/>
    </w:rPr>
  </w:style>
  <w:style w:type="paragraph" w:styleId="PlainText">
    <w:name w:val="Plain Text"/>
    <w:basedOn w:val="Normal"/>
    <w:link w:val="PlainTextChar"/>
    <w:uiPriority w:val="99"/>
    <w:semiHidden/>
    <w:rsid w:val="007D18F3"/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uiPriority w:val="99"/>
    <w:semiHidden/>
    <w:locked/>
    <w:rsid w:val="00001011"/>
    <w:rPr>
      <w:rFonts w:ascii="Courier New" w:hAnsi="Courier New" w:cs="Courier New"/>
      <w:sz w:val="20"/>
      <w:szCs w:val="20"/>
      <w:lang w:val="fi-FI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7D18F3"/>
  </w:style>
  <w:style w:type="character" w:customStyle="1" w:styleId="SalutationChar">
    <w:name w:val="Salutation Char"/>
    <w:link w:val="Salutation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Signature">
    <w:name w:val="Signature"/>
    <w:basedOn w:val="Normal"/>
    <w:link w:val="SignatureChar"/>
    <w:uiPriority w:val="99"/>
    <w:semiHidden/>
    <w:rsid w:val="007D18F3"/>
    <w:pPr>
      <w:ind w:left="4252"/>
    </w:pPr>
  </w:style>
  <w:style w:type="character" w:customStyle="1" w:styleId="SignatureChar">
    <w:name w:val="Signature Char"/>
    <w:link w:val="Signature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character" w:styleId="Strong">
    <w:name w:val="Strong"/>
    <w:uiPriority w:val="99"/>
    <w:unhideWhenUsed/>
    <w:rsid w:val="007D18F3"/>
    <w:rPr>
      <w:rFonts w:cs="Times New Roman"/>
      <w:b/>
      <w:bCs/>
    </w:rPr>
  </w:style>
  <w:style w:type="paragraph" w:styleId="Subtitle">
    <w:name w:val="Subtitle"/>
    <w:basedOn w:val="Normal"/>
    <w:link w:val="SubtitleChar"/>
    <w:uiPriority w:val="99"/>
    <w:unhideWhenUsed/>
    <w:rsid w:val="007D18F3"/>
    <w:pPr>
      <w:spacing w:after="60"/>
      <w:jc w:val="center"/>
      <w:outlineLvl w:val="1"/>
    </w:pPr>
    <w:rPr>
      <w:rFonts w:cs="Arial"/>
      <w:sz w:val="24"/>
    </w:rPr>
  </w:style>
  <w:style w:type="character" w:customStyle="1" w:styleId="SubtitleChar">
    <w:name w:val="Subtitle Char"/>
    <w:link w:val="Subtitle"/>
    <w:uiPriority w:val="99"/>
    <w:locked/>
    <w:rsid w:val="00AF3A68"/>
    <w:rPr>
      <w:rFonts w:ascii="Calibri" w:hAnsi="Calibri" w:cs="Arial"/>
      <w:sz w:val="24"/>
      <w:szCs w:val="22"/>
      <w:lang w:val="en-US" w:eastAsia="en-US"/>
    </w:rPr>
  </w:style>
  <w:style w:type="table" w:styleId="Table3Deffects1">
    <w:name w:val="Table 3D effects 1"/>
    <w:basedOn w:val="TableNormal"/>
    <w:uiPriority w:val="99"/>
    <w:semiHidden/>
    <w:rsid w:val="007D18F3"/>
    <w:rPr>
      <w:rFonts w:eastAsia="Times New Roman"/>
    </w:rPr>
    <w:tblPr/>
    <w:tcPr>
      <w:shd w:val="solid" w:color="C0C0C0" w:fill="FFFFFF"/>
    </w:tcPr>
    <w:tblStylePr w:type="firstRow">
      <w:rPr>
        <w:rFonts w:cs="Times New Roman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7D18F3"/>
    <w:rPr>
      <w:rFonts w:eastAsia="Times New Roman"/>
    </w:rPr>
    <w:tblPr>
      <w:tblStyleRowBandSize w:val="1"/>
    </w:tblPr>
    <w:tcPr>
      <w:shd w:val="solid" w:color="C0C0C0" w:fill="FFFFFF"/>
    </w:tc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7D18F3"/>
    <w:rPr>
      <w:rFonts w:eastAsia="Times New Roman"/>
    </w:rPr>
    <w:tblPr>
      <w:tblStyleRowBandSize w:val="1"/>
      <w:tblStyleColBandSize w:val="1"/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solid" w:color="C0C0C0" w:fill="FFFFFF"/>
      </w:tcPr>
    </w:tblStylePr>
    <w:tblStylePr w:type="band2Vert">
      <w:rPr>
        <w:rFonts w:cs="Times New Roman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7D18F3"/>
    <w:rPr>
      <w:rFonts w:eastAsia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rsid w:val="007D18F3"/>
    <w:rPr>
      <w:rFonts w:eastAsia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rsid w:val="007D18F3"/>
    <w:rPr>
      <w:rFonts w:eastAsia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rsid w:val="007D18F3"/>
    <w:rPr>
      <w:rFonts w:eastAsia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7D18F3"/>
    <w:rPr>
      <w:rFonts w:eastAsia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pct25" w:color="000000" w:fill="FFFFFF"/>
      </w:tcPr>
    </w:tblStylePr>
    <w:tblStylePr w:type="band2Vert">
      <w:rPr>
        <w:rFonts w:cs="Times New Roman"/>
      </w:rPr>
      <w:tblPr/>
      <w:tcPr>
        <w:shd w:val="pct25" w:color="FFFF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7D18F3"/>
    <w:rPr>
      <w:rFonts w:eastAsia="Times New Roman"/>
      <w:b/>
      <w:bCs/>
    </w:rPr>
    <w:tblPr>
      <w:tblStyleColBandSize w:val="1"/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pct30" w:color="000000" w:fill="FFFFFF"/>
      </w:tcPr>
    </w:tblStylePr>
    <w:tblStylePr w:type="band2Vert">
      <w:rPr>
        <w:rFonts w:cs="Times New Roman"/>
      </w:rPr>
      <w:tblPr/>
      <w:tcPr>
        <w:shd w:val="pct25" w:color="00FF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7D18F3"/>
    <w:rPr>
      <w:rFonts w:eastAsia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solid" w:color="C0C0C0" w:fill="FFFFFF"/>
      </w:tcPr>
    </w:tblStylePr>
    <w:tblStylePr w:type="band2Vert">
      <w:rPr>
        <w:rFonts w:cs="Times New Roman"/>
      </w:rPr>
      <w:tblPr/>
      <w:tcPr>
        <w:shd w:val="pct10" w:color="0000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7D18F3"/>
    <w:rPr>
      <w:rFonts w:eastAsia="Times New Roman"/>
    </w:rPr>
    <w:tblPr>
      <w:tblStyleColBandSize w:val="1"/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pct50" w:color="008080" w:fill="FFFFFF"/>
      </w:tcPr>
    </w:tblStylePr>
    <w:tblStylePr w:type="band2Vert">
      <w:rPr>
        <w:rFonts w:cs="Times New Roman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7D18F3"/>
    <w:rPr>
      <w:rFonts w:eastAsia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solid" w:color="C0C0C0" w:fill="FFFFFF"/>
      </w:tcPr>
    </w:tblStylePr>
  </w:style>
  <w:style w:type="table" w:styleId="TableContemporary">
    <w:name w:val="Table Contemporary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7D18F3"/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99"/>
    <w:semiHidden/>
    <w:rsid w:val="007D18F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7D18F3"/>
    <w:rPr>
      <w:rFonts w:eastAsia="Times New Roman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7D18F3"/>
    <w:rPr>
      <w:rFonts w:eastAsia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7D18F3"/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7D18F3"/>
    <w:rPr>
      <w:rFonts w:eastAsia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7D18F3"/>
    <w:rPr>
      <w:rFonts w:eastAsia="Times New Roman"/>
    </w:rPr>
    <w:tblPr/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7D18F3"/>
    <w:rPr>
      <w:rFonts w:eastAsia="Times New Roman"/>
    </w:r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7D18F3"/>
    <w:rPr>
      <w:rFonts w:eastAsia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7D18F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rsid w:val="007D18F3"/>
    <w:rPr>
      <w:rFonts w:eastAsia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7D18F3"/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7D18F3"/>
    <w:rPr>
      <w:rFonts w:eastAsia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Address">
    <w:name w:val="HTML Address"/>
    <w:basedOn w:val="Normal"/>
    <w:link w:val="HTMLAddressChar"/>
    <w:uiPriority w:val="99"/>
    <w:unhideWhenUsed/>
    <w:rsid w:val="007D18F3"/>
    <w:rPr>
      <w:i/>
      <w:iCs/>
    </w:rPr>
  </w:style>
  <w:style w:type="character" w:customStyle="1" w:styleId="HTMLAddressChar">
    <w:name w:val="HTML Address Char"/>
    <w:link w:val="HTMLAddress"/>
    <w:uiPriority w:val="99"/>
    <w:locked/>
    <w:rsid w:val="00AF3A68"/>
    <w:rPr>
      <w:rFonts w:ascii="Calibri" w:hAnsi="Calibri"/>
      <w:i/>
      <w:iCs/>
      <w:sz w:val="22"/>
      <w:szCs w:val="22"/>
      <w:lang w:val="en-US" w:eastAsia="en-US"/>
    </w:rPr>
  </w:style>
  <w:style w:type="paragraph" w:styleId="ListParagraph">
    <w:name w:val="List Paragraph"/>
    <w:aliases w:val="Paragraph"/>
    <w:basedOn w:val="Normal"/>
    <w:uiPriority w:val="34"/>
    <w:qFormat/>
    <w:rsid w:val="003B77D3"/>
    <w:pPr>
      <w:spacing w:after="200" w:line="276" w:lineRule="auto"/>
      <w:ind w:left="720"/>
      <w:contextualSpacing/>
    </w:pPr>
    <w:rPr>
      <w:rFonts w:eastAsia="Times New Roman" w:cs="Arial"/>
    </w:rPr>
  </w:style>
  <w:style w:type="numbering" w:styleId="111111">
    <w:name w:val="Outline List 2"/>
    <w:basedOn w:val="NoList"/>
    <w:uiPriority w:val="99"/>
    <w:semiHidden/>
    <w:unhideWhenUsed/>
    <w:rsid w:val="00D548AE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D548AE"/>
    <w:pPr>
      <w:numPr>
        <w:numId w:val="2"/>
      </w:numPr>
    </w:pPr>
  </w:style>
  <w:style w:type="numbering" w:styleId="ArticleSection">
    <w:name w:val="Outline List 3"/>
    <w:basedOn w:val="NoList"/>
    <w:uiPriority w:val="99"/>
    <w:semiHidden/>
    <w:unhideWhenUsed/>
    <w:rsid w:val="00D548AE"/>
    <w:pPr>
      <w:numPr>
        <w:numId w:val="3"/>
      </w:numPr>
    </w:pPr>
  </w:style>
  <w:style w:type="paragraph" w:styleId="Title">
    <w:name w:val="Title"/>
    <w:basedOn w:val="Normal"/>
    <w:next w:val="Normal"/>
    <w:link w:val="TitleChar"/>
    <w:unhideWhenUsed/>
    <w:locked/>
    <w:rsid w:val="00414305"/>
    <w:pPr>
      <w:spacing w:after="300"/>
      <w:contextualSpacing/>
    </w:pPr>
    <w:rPr>
      <w:rFonts w:ascii="Calibri" w:eastAsia="Times New Roman" w:hAnsi="Calibri"/>
      <w:spacing w:val="5"/>
      <w:kern w:val="28"/>
      <w:sz w:val="40"/>
      <w:szCs w:val="52"/>
    </w:rPr>
  </w:style>
  <w:style w:type="character" w:customStyle="1" w:styleId="TitleChar">
    <w:name w:val="Title Char"/>
    <w:link w:val="Title"/>
    <w:rsid w:val="00AF3A68"/>
    <w:rPr>
      <w:rFonts w:ascii="Calibri" w:eastAsia="Times New Roman" w:hAnsi="Calibri"/>
      <w:spacing w:val="5"/>
      <w:kern w:val="28"/>
      <w:sz w:val="40"/>
      <w:szCs w:val="52"/>
      <w:lang w:val="en-US" w:eastAsia="en-US"/>
    </w:rPr>
  </w:style>
  <w:style w:type="paragraph" w:styleId="NoSpacing">
    <w:name w:val="No Spacing"/>
    <w:uiPriority w:val="1"/>
    <w:unhideWhenUsed/>
    <w:rsid w:val="00414305"/>
    <w:pPr>
      <w:spacing w:before="200" w:after="200"/>
      <w:ind w:left="1134"/>
      <w:jc w:val="both"/>
    </w:pPr>
    <w:rPr>
      <w:rFonts w:ascii="Calibri" w:hAnsi="Calibri"/>
      <w:sz w:val="22"/>
      <w:szCs w:val="22"/>
      <w:lang w:val="en-US" w:eastAsia="en-US"/>
    </w:rPr>
  </w:style>
  <w:style w:type="paragraph" w:customStyle="1" w:styleId="Numhead1">
    <w:name w:val="Num.head 1"/>
    <w:basedOn w:val="Heading1"/>
    <w:next w:val="ParagraphNID"/>
    <w:link w:val="Numhead1Char"/>
    <w:rsid w:val="0011538E"/>
    <w:pPr>
      <w:numPr>
        <w:numId w:val="6"/>
      </w:numPr>
      <w:tabs>
        <w:tab w:val="left" w:pos="851"/>
      </w:tabs>
    </w:pPr>
    <w:rPr>
      <w:rFonts w:ascii="Calibri" w:hAnsi="Calibri"/>
    </w:rPr>
  </w:style>
  <w:style w:type="paragraph" w:customStyle="1" w:styleId="Numhead2">
    <w:name w:val="Num.head 2"/>
    <w:basedOn w:val="Heading2"/>
    <w:next w:val="ParagraphNID"/>
    <w:link w:val="Numhead2Char"/>
    <w:autoRedefine/>
    <w:rsid w:val="0011538E"/>
    <w:pPr>
      <w:numPr>
        <w:numId w:val="7"/>
      </w:numPr>
      <w:tabs>
        <w:tab w:val="left" w:pos="851"/>
      </w:tabs>
      <w:ind w:left="0" w:firstLine="0"/>
    </w:pPr>
  </w:style>
  <w:style w:type="character" w:customStyle="1" w:styleId="Numhead1Char">
    <w:name w:val="Num.head 1 Char"/>
    <w:link w:val="Numhead1"/>
    <w:rsid w:val="0011538E"/>
    <w:rPr>
      <w:rFonts w:ascii="Calibri" w:eastAsia="Times New Roman" w:hAnsi="Calibri"/>
      <w:bCs/>
      <w:caps/>
      <w:color w:val="F68B1F"/>
      <w:sz w:val="32"/>
      <w:szCs w:val="32"/>
      <w:lang w:val="en-US" w:eastAsia="en-US"/>
    </w:rPr>
  </w:style>
  <w:style w:type="paragraph" w:customStyle="1" w:styleId="Numhead3">
    <w:name w:val="Num.head 3"/>
    <w:basedOn w:val="Heading3"/>
    <w:next w:val="ParagraphNID"/>
    <w:link w:val="Numhead3Char"/>
    <w:rsid w:val="002C46DA"/>
    <w:pPr>
      <w:numPr>
        <w:numId w:val="8"/>
      </w:numPr>
      <w:tabs>
        <w:tab w:val="left" w:pos="851"/>
      </w:tabs>
      <w:ind w:left="357" w:hanging="357"/>
    </w:pPr>
    <w:rPr>
      <w:rFonts w:ascii="Calibri" w:hAnsi="Calibri"/>
    </w:rPr>
  </w:style>
  <w:style w:type="character" w:customStyle="1" w:styleId="Numhead2Char">
    <w:name w:val="Num.head 2 Char"/>
    <w:link w:val="Numhead2"/>
    <w:rsid w:val="0011538E"/>
    <w:rPr>
      <w:rFonts w:ascii="Calibri" w:eastAsia="Times New Roman" w:hAnsi="Calibri"/>
      <w:bCs/>
      <w:caps/>
      <w:color w:val="F68B1F"/>
      <w:sz w:val="28"/>
      <w:szCs w:val="26"/>
      <w:lang w:val="en-US" w:eastAsia="en-US"/>
    </w:rPr>
  </w:style>
  <w:style w:type="paragraph" w:customStyle="1" w:styleId="Numhead4">
    <w:name w:val="Num.head 4"/>
    <w:basedOn w:val="Heading4"/>
    <w:next w:val="ParagraphNID"/>
    <w:link w:val="Numhead4Char"/>
    <w:rsid w:val="002C46DA"/>
    <w:pPr>
      <w:numPr>
        <w:numId w:val="9"/>
      </w:numPr>
      <w:ind w:left="851" w:hanging="851"/>
    </w:pPr>
    <w:rPr>
      <w:rFonts w:ascii="Calibri" w:hAnsi="Calibri"/>
    </w:rPr>
  </w:style>
  <w:style w:type="character" w:customStyle="1" w:styleId="Numhead3Char">
    <w:name w:val="Num.head 3 Char"/>
    <w:link w:val="Numhead3"/>
    <w:rsid w:val="002C46DA"/>
    <w:rPr>
      <w:rFonts w:ascii="Calibri" w:eastAsia="Times New Roman" w:hAnsi="Calibri"/>
      <w:bCs/>
      <w:caps/>
      <w:color w:val="F68B1F"/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B77D3"/>
    <w:pPr>
      <w:spacing w:before="480" w:after="0" w:line="276" w:lineRule="auto"/>
      <w:jc w:val="left"/>
      <w:outlineLvl w:val="9"/>
    </w:pPr>
    <w:rPr>
      <w:rFonts w:ascii="Cambria" w:hAnsi="Cambria"/>
      <w:b/>
      <w:caps w:val="0"/>
      <w:color w:val="365F91"/>
      <w:szCs w:val="28"/>
    </w:rPr>
  </w:style>
  <w:style w:type="character" w:customStyle="1" w:styleId="Numhead4Char">
    <w:name w:val="Num.head 4 Char"/>
    <w:link w:val="Numhead4"/>
    <w:rsid w:val="002C46DA"/>
    <w:rPr>
      <w:rFonts w:ascii="Calibri" w:eastAsia="Times New Roman" w:hAnsi="Calibri"/>
      <w:bCs/>
      <w:caps/>
      <w:color w:val="F68B1F"/>
      <w:sz w:val="22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locked/>
    <w:rsid w:val="00B52FF2"/>
    <w:pPr>
      <w:tabs>
        <w:tab w:val="left" w:pos="284"/>
        <w:tab w:val="left" w:pos="851"/>
        <w:tab w:val="right" w:leader="dot" w:pos="9736"/>
      </w:tabs>
      <w:spacing w:after="100"/>
      <w:jc w:val="left"/>
    </w:pPr>
    <w:rPr>
      <w:caps/>
    </w:rPr>
  </w:style>
  <w:style w:type="paragraph" w:styleId="TOC2">
    <w:name w:val="toc 2"/>
    <w:basedOn w:val="Normal"/>
    <w:next w:val="Normal"/>
    <w:autoRedefine/>
    <w:uiPriority w:val="39"/>
    <w:locked/>
    <w:rsid w:val="00B52FF2"/>
    <w:pPr>
      <w:tabs>
        <w:tab w:val="left" w:pos="0"/>
        <w:tab w:val="right" w:leader="dot" w:pos="9736"/>
      </w:tabs>
      <w:spacing w:after="100"/>
      <w:ind w:left="567"/>
    </w:pPr>
    <w:rPr>
      <w:caps/>
    </w:rPr>
  </w:style>
  <w:style w:type="paragraph" w:styleId="TOC3">
    <w:name w:val="toc 3"/>
    <w:basedOn w:val="Normal"/>
    <w:next w:val="Normal"/>
    <w:autoRedefine/>
    <w:uiPriority w:val="39"/>
    <w:locked/>
    <w:rsid w:val="00B52FF2"/>
    <w:pPr>
      <w:tabs>
        <w:tab w:val="right" w:leader="dot" w:pos="9736"/>
      </w:tabs>
      <w:spacing w:after="100"/>
      <w:ind w:left="1134"/>
      <w:jc w:val="left"/>
    </w:pPr>
    <w:rPr>
      <w: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9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2922"/>
    <w:rPr>
      <w:rFonts w:ascii="Tahoma" w:hAnsi="Tahoma" w:cs="Tahoma"/>
      <w:sz w:val="16"/>
      <w:szCs w:val="16"/>
      <w:lang w:val="en-US" w:eastAsia="en-US"/>
    </w:rPr>
  </w:style>
  <w:style w:type="paragraph" w:customStyle="1" w:styleId="ParagraphNID">
    <w:name w:val="Paragraph NID"/>
    <w:basedOn w:val="Normal"/>
    <w:link w:val="ParagraphNIDChar"/>
    <w:qFormat/>
    <w:rsid w:val="003B77D3"/>
    <w:pPr>
      <w:ind w:left="720"/>
    </w:pPr>
  </w:style>
  <w:style w:type="character" w:customStyle="1" w:styleId="ParagraphNIDChar">
    <w:name w:val="Paragraph NID Char"/>
    <w:link w:val="ParagraphNID"/>
    <w:rsid w:val="003B77D3"/>
    <w:rPr>
      <w:rFonts w:ascii="Lato" w:hAnsi="Lato"/>
      <w:szCs w:val="22"/>
      <w:lang w:val="en-US" w:eastAsia="en-US"/>
    </w:rPr>
  </w:style>
  <w:style w:type="paragraph" w:customStyle="1" w:styleId="Title1NID">
    <w:name w:val="Title 1 NID"/>
    <w:basedOn w:val="Normal"/>
    <w:next w:val="Normal"/>
    <w:link w:val="Title1NIDChar"/>
    <w:qFormat/>
    <w:rsid w:val="003B77D3"/>
    <w:pPr>
      <w:spacing w:before="600" w:after="480"/>
    </w:pPr>
    <w:rPr>
      <w:rFonts w:ascii="Lato Medium" w:hAnsi="Lato Medium"/>
      <w:caps/>
      <w:sz w:val="44"/>
    </w:rPr>
  </w:style>
  <w:style w:type="paragraph" w:customStyle="1" w:styleId="Title2NID">
    <w:name w:val="Title 2 NID"/>
    <w:basedOn w:val="Title1NID"/>
    <w:next w:val="Normal"/>
    <w:link w:val="Title2NIDChar"/>
    <w:qFormat/>
    <w:rsid w:val="003B77D3"/>
    <w:pPr>
      <w:spacing w:before="240"/>
      <w:jc w:val="left"/>
    </w:pPr>
    <w:rPr>
      <w:sz w:val="26"/>
    </w:rPr>
  </w:style>
  <w:style w:type="paragraph" w:customStyle="1" w:styleId="Templatecomment">
    <w:name w:val="Template comment"/>
    <w:basedOn w:val="Normal"/>
    <w:link w:val="TemplatecommentChar"/>
    <w:rsid w:val="00DB70A8"/>
    <w:rPr>
      <w:i/>
      <w:color w:val="FF0000"/>
    </w:rPr>
  </w:style>
  <w:style w:type="character" w:customStyle="1" w:styleId="Title1NIDChar">
    <w:name w:val="Title 1 NID Char"/>
    <w:link w:val="Title1NID"/>
    <w:rsid w:val="003B77D3"/>
    <w:rPr>
      <w:rFonts w:ascii="Lato Medium" w:hAnsi="Lato Medium"/>
      <w:caps/>
      <w:sz w:val="44"/>
      <w:szCs w:val="22"/>
      <w:lang w:val="en-US" w:eastAsia="en-US"/>
    </w:rPr>
  </w:style>
  <w:style w:type="character" w:customStyle="1" w:styleId="Title2NIDChar">
    <w:name w:val="Title 2 NID Char"/>
    <w:link w:val="Title2NID"/>
    <w:rsid w:val="003B77D3"/>
    <w:rPr>
      <w:rFonts w:ascii="Lato Medium" w:hAnsi="Lato Medium"/>
      <w:caps/>
      <w:sz w:val="26"/>
      <w:szCs w:val="22"/>
      <w:lang w:val="en-US" w:eastAsia="en-US"/>
    </w:rPr>
  </w:style>
  <w:style w:type="character" w:customStyle="1" w:styleId="TemplatecommentChar">
    <w:name w:val="Template comment Char"/>
    <w:link w:val="Templatecomment"/>
    <w:rsid w:val="00DB70A8"/>
    <w:rPr>
      <w:rFonts w:ascii="Calibri" w:hAnsi="Calibri"/>
      <w:i/>
      <w:color w:val="FF0000"/>
      <w:szCs w:val="22"/>
      <w:lang w:val="en-US" w:eastAsia="en-US"/>
    </w:rPr>
  </w:style>
  <w:style w:type="paragraph" w:customStyle="1" w:styleId="1NumberedHeading1NID">
    <w:name w:val="1 Numbered Heading 1 NID"/>
    <w:basedOn w:val="Heading1"/>
    <w:next w:val="ParagraphNID"/>
    <w:qFormat/>
    <w:rsid w:val="003B77D3"/>
    <w:pPr>
      <w:numPr>
        <w:numId w:val="29"/>
      </w:numPr>
      <w:spacing w:before="320"/>
    </w:pPr>
  </w:style>
  <w:style w:type="paragraph" w:customStyle="1" w:styleId="11NumberedHeading2NID">
    <w:name w:val="1.1. Numbered Heading 2 NID"/>
    <w:basedOn w:val="Heading2"/>
    <w:next w:val="ParagraphNID"/>
    <w:qFormat/>
    <w:rsid w:val="003B77D3"/>
    <w:pPr>
      <w:numPr>
        <w:ilvl w:val="1"/>
        <w:numId w:val="29"/>
      </w:numPr>
    </w:pPr>
  </w:style>
  <w:style w:type="paragraph" w:customStyle="1" w:styleId="TableofContentsHeadingstyle">
    <w:name w:val="Table of Contents Heading style"/>
    <w:basedOn w:val="Normal"/>
    <w:link w:val="TableofContentsHeadingstyleChar"/>
    <w:rsid w:val="004E623F"/>
    <w:pPr>
      <w:spacing w:before="700" w:after="300"/>
    </w:pPr>
    <w:rPr>
      <w:caps/>
      <w:color w:val="F68B1F"/>
      <w:sz w:val="30"/>
    </w:rPr>
  </w:style>
  <w:style w:type="character" w:styleId="BookTitle">
    <w:name w:val="Book Title"/>
    <w:uiPriority w:val="33"/>
    <w:unhideWhenUsed/>
    <w:rsid w:val="00DE01BE"/>
    <w:rPr>
      <w:b/>
      <w:bCs/>
      <w:smallCaps/>
      <w:spacing w:val="5"/>
    </w:rPr>
  </w:style>
  <w:style w:type="paragraph" w:customStyle="1" w:styleId="111NumberedHeading3NID">
    <w:name w:val="1.1.1. Numbered Heading 3 NID"/>
    <w:basedOn w:val="Heading3"/>
    <w:next w:val="ParagraphNID"/>
    <w:link w:val="111NumberedHeading3NIDChar"/>
    <w:qFormat/>
    <w:rsid w:val="003B77D3"/>
    <w:pPr>
      <w:numPr>
        <w:ilvl w:val="2"/>
        <w:numId w:val="29"/>
      </w:numPr>
    </w:pPr>
  </w:style>
  <w:style w:type="paragraph" w:customStyle="1" w:styleId="Sidebreadbullets">
    <w:name w:val="Side bread bullets"/>
    <w:basedOn w:val="Normal"/>
    <w:uiPriority w:val="99"/>
    <w:unhideWhenUsed/>
    <w:rsid w:val="002620E6"/>
    <w:pPr>
      <w:tabs>
        <w:tab w:val="left" w:pos="1984"/>
        <w:tab w:val="left" w:pos="2835"/>
      </w:tabs>
      <w:suppressAutoHyphens/>
      <w:autoSpaceDE w:val="0"/>
      <w:autoSpaceDN w:val="0"/>
      <w:adjustRightInd w:val="0"/>
      <w:spacing w:after="40" w:line="138" w:lineRule="atLeast"/>
      <w:ind w:left="113" w:hanging="113"/>
      <w:jc w:val="left"/>
      <w:textAlignment w:val="center"/>
    </w:pPr>
    <w:rPr>
      <w:rFonts w:ascii="Avenir LT Std 35 Light" w:hAnsi="Avenir LT Std 35 Light" w:cs="Avenir LT Std 35 Light"/>
      <w:color w:val="000000"/>
      <w:sz w:val="14"/>
      <w:szCs w:val="14"/>
      <w:lang w:val="en-GB" w:eastAsia="fi-FI"/>
    </w:rPr>
  </w:style>
  <w:style w:type="character" w:customStyle="1" w:styleId="111NumberedHeading3NIDChar">
    <w:name w:val="1.1.1. Numbered Heading 3 NID Char"/>
    <w:basedOn w:val="Heading3Char"/>
    <w:link w:val="111NumberedHeading3NID"/>
    <w:rsid w:val="003B77D3"/>
    <w:rPr>
      <w:rFonts w:ascii="Lato" w:eastAsia="Times New Roman" w:hAnsi="Lato"/>
      <w:bCs/>
      <w:caps/>
      <w:sz w:val="24"/>
      <w:szCs w:val="22"/>
      <w:lang w:val="en-US" w:eastAsia="en-US"/>
    </w:rPr>
  </w:style>
  <w:style w:type="paragraph" w:customStyle="1" w:styleId="NoSpacing1">
    <w:name w:val="No Spacing1"/>
    <w:basedOn w:val="Normal"/>
    <w:link w:val="NospacingChar"/>
    <w:qFormat/>
    <w:rsid w:val="003B77D3"/>
    <w:pPr>
      <w:spacing w:after="0"/>
    </w:pPr>
    <w:rPr>
      <w:lang w:val="nl-BE"/>
    </w:rPr>
  </w:style>
  <w:style w:type="character" w:customStyle="1" w:styleId="TableofContentsHeadingstyleChar">
    <w:name w:val="Table of Contents Heading style Char"/>
    <w:link w:val="TableofContentsHeadingstyle"/>
    <w:rsid w:val="004E623F"/>
    <w:rPr>
      <w:rFonts w:ascii="Calibri" w:eastAsia="Times New Roman" w:hAnsi="Calibri"/>
      <w:bCs w:val="0"/>
      <w:caps/>
      <w:color w:val="F68B1F"/>
      <w:sz w:val="30"/>
      <w:szCs w:val="22"/>
      <w:lang w:val="en-US" w:eastAsia="en-US"/>
    </w:rPr>
  </w:style>
  <w:style w:type="character" w:customStyle="1" w:styleId="NospacingChar">
    <w:name w:val="No spacing Char"/>
    <w:link w:val="NoSpacing1"/>
    <w:rsid w:val="003B77D3"/>
    <w:rPr>
      <w:rFonts w:ascii="Lato" w:hAnsi="Lato"/>
      <w:szCs w:val="22"/>
      <w:lang w:val="nl-BE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109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24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1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NordicID/fr22_samples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NordicID/fr22_samples/tree/master/3.%20RPCWebUI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s.munsin\AppData\Roaming\Microsoft\Templates\NID%20Word%20template_202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14D5B23CDE54D83947DFD0095E786" ma:contentTypeVersion="13" ma:contentTypeDescription="Create a new document." ma:contentTypeScope="" ma:versionID="383132df0b6041c61920cf1030f717aa">
  <xsd:schema xmlns:xsd="http://www.w3.org/2001/XMLSchema" xmlns:xs="http://www.w3.org/2001/XMLSchema" xmlns:p="http://schemas.microsoft.com/office/2006/metadata/properties" xmlns:ns2="cc319574-3fa6-4e73-9392-ef7946939c90" xmlns:ns3="16581662-4c05-4c4a-8faf-3f5a17b30df7" targetNamespace="http://schemas.microsoft.com/office/2006/metadata/properties" ma:root="true" ma:fieldsID="f530fa94b229abb74f6680d6ba273d2e" ns2:_="" ns3:_="">
    <xsd:import namespace="cc319574-3fa6-4e73-9392-ef7946939c90"/>
    <xsd:import namespace="16581662-4c05-4c4a-8faf-3f5a17b30d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319574-3fa6-4e73-9392-ef7946939c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81662-4c05-4c4a-8faf-3f5a17b30df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D45C38-63D7-4A9D-B65C-CACD6DC368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319574-3fa6-4e73-9392-ef7946939c90"/>
    <ds:schemaRef ds:uri="16581662-4c05-4c4a-8faf-3f5a17b30d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1D069C-B3B3-4256-AC3E-3ACF472E78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3B3277-40D8-41FD-BD50-18D71347C8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DD0966-9CAE-45F5-8ABC-AC8F12D22D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NID Word template_2022.dotx</Template>
  <TotalTime>3045</TotalTime>
  <Pages>4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Munsin</dc:creator>
  <cp:keywords/>
  <cp:lastModifiedBy>Jonas Munsin</cp:lastModifiedBy>
  <cp:revision>150</cp:revision>
  <cp:lastPrinted>2011-10-11T10:02:00Z</cp:lastPrinted>
  <dcterms:created xsi:type="dcterms:W3CDTF">2022-04-07T11:42:00Z</dcterms:created>
  <dcterms:modified xsi:type="dcterms:W3CDTF">2022-05-02T07:52:00Z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0x01010014514D5B23CDE54D83947DFD0095E786</vt:lpwstr>
  </property>
  <property fmtid="{D5CDD505-2E9C-101B-9397-08002B2CF9AE}" pid="3" name="AuthorIds_UIVersion_1536">
    <vt:lpwstr>615</vt:lpwstr>
  </property>
  <property fmtid="{D5CDD505-2E9C-101B-9397-08002B2CF9AE}" pid="4" name="AuthorIds_UIVersion_2048">
    <vt:lpwstr>615</vt:lpwstr>
  </property>
</Properties>
</file>